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9BAF" w14:textId="77777777" w:rsidR="005447D3" w:rsidRPr="00724D07" w:rsidRDefault="00AD6FFD" w:rsidP="005447D3">
      <w:pPr>
        <w:pStyle w:val="Heading1"/>
        <w:rPr>
          <w:rFonts w:cs="Arial"/>
        </w:rPr>
      </w:pPr>
      <w:bookmarkStart w:id="0" w:name="_Toc350272615"/>
      <w:bookmarkStart w:id="1" w:name="_Toc107192793"/>
      <w:r w:rsidRPr="00724D07">
        <w:rPr>
          <w:rFonts w:cs="Arial"/>
        </w:rPr>
        <w:t>Test Procedure</w:t>
      </w:r>
      <w:r w:rsidR="005447D3" w:rsidRPr="00724D07">
        <w:rPr>
          <w:rFonts w:cs="Arial"/>
        </w:rPr>
        <w:t xml:space="preserve"> and Report</w:t>
      </w:r>
      <w:bookmarkEnd w:id="0"/>
    </w:p>
    <w:tbl>
      <w:tblPr>
        <w:tblW w:w="15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9"/>
        <w:gridCol w:w="3789"/>
        <w:gridCol w:w="1882"/>
        <w:gridCol w:w="81"/>
        <w:gridCol w:w="3022"/>
        <w:gridCol w:w="208"/>
        <w:gridCol w:w="1325"/>
        <w:gridCol w:w="2028"/>
        <w:gridCol w:w="2279"/>
      </w:tblGrid>
      <w:tr w:rsidR="00CD57D7" w:rsidRPr="00E60680" w14:paraId="4B8F8AD1" w14:textId="77777777" w:rsidTr="005526C2">
        <w:trPr>
          <w:cantSplit/>
          <w:trHeight w:val="152"/>
        </w:trPr>
        <w:tc>
          <w:tcPr>
            <w:tcW w:w="13174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1845B12" w14:textId="77777777" w:rsidR="002A28F0" w:rsidRPr="00E60680" w:rsidRDefault="002A28F0" w:rsidP="002A28F0">
            <w:pPr>
              <w:pStyle w:val="TableHeader"/>
              <w:rPr>
                <w:rFonts w:cs="Arial"/>
                <w:lang w:val="en-GB"/>
              </w:rPr>
            </w:pPr>
            <w:r w:rsidRPr="00E60680">
              <w:rPr>
                <w:rFonts w:cs="Arial"/>
                <w:lang w:val="en-GB"/>
              </w:rPr>
              <w:t>Verification</w:t>
            </w:r>
            <w:r w:rsidR="00724D07" w:rsidRPr="00E60680">
              <w:rPr>
                <w:rFonts w:cs="Arial"/>
                <w:lang w:val="en-GB"/>
              </w:rPr>
              <w:t xml:space="preserve"> / Validation</w:t>
            </w:r>
            <w:r w:rsidRPr="00E60680">
              <w:rPr>
                <w:rFonts w:cs="Arial"/>
                <w:lang w:val="en-GB"/>
              </w:rPr>
              <w:t xml:space="preserve"> Report</w:t>
            </w:r>
          </w:p>
        </w:tc>
        <w:tc>
          <w:tcPr>
            <w:tcW w:w="2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0DA69ADB" w14:textId="77777777" w:rsidR="002A28F0" w:rsidRPr="005526C2" w:rsidRDefault="00724D07" w:rsidP="008332F3">
            <w:pPr>
              <w:pStyle w:val="TRConfigID"/>
              <w:rPr>
                <w:rFonts w:ascii="Arial" w:hAnsi="Arial" w:cs="Arial"/>
              </w:rPr>
            </w:pPr>
            <w:r w:rsidRPr="005526C2">
              <w:rPr>
                <w:rFonts w:ascii="Arial" w:hAnsi="Arial" w:cs="Arial"/>
              </w:rPr>
              <w:t xml:space="preserve">product </w:t>
            </w:r>
            <w:r w:rsidR="00C30998" w:rsidRPr="005526C2">
              <w:rPr>
                <w:rFonts w:ascii="Arial" w:hAnsi="Arial" w:cs="Arial"/>
              </w:rPr>
              <w:t>id</w:t>
            </w:r>
            <w:r w:rsidR="00C30998">
              <w:rPr>
                <w:rFonts w:ascii="Arial" w:hAnsi="Arial" w:cs="Arial"/>
              </w:rPr>
              <w:t>: 1</w:t>
            </w:r>
          </w:p>
        </w:tc>
      </w:tr>
      <w:tr w:rsidR="00662432" w:rsidRPr="00E60680" w14:paraId="7CC1978B" w14:textId="77777777" w:rsidTr="00C30998">
        <w:trPr>
          <w:cantSplit/>
          <w:trHeight w:val="152"/>
        </w:trPr>
        <w:tc>
          <w:tcPr>
            <w:tcW w:w="6591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CD43CC" w14:textId="77777777" w:rsidR="00662432" w:rsidRPr="005526C2" w:rsidRDefault="00662432" w:rsidP="002A28F0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Verification-Number:</w:t>
            </w:r>
          </w:p>
          <w:p w14:paraId="49AEDB13" w14:textId="77777777" w:rsidR="00662432" w:rsidRPr="005526C2" w:rsidRDefault="00C30998" w:rsidP="0047158D">
            <w:pPr>
              <w:pStyle w:val="TPDateVersion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Site web </w:t>
            </w:r>
            <w:r w:rsidR="00451702">
              <w:rPr>
                <w:rFonts w:ascii="Arial" w:hAnsi="Arial" w:cs="Arial"/>
                <w:szCs w:val="22"/>
              </w:rPr>
              <w:t>&amp; P3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3022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4174C4E" w14:textId="77777777" w:rsidR="00662432" w:rsidRPr="005526C2" w:rsidRDefault="00662432" w:rsidP="005E6FE3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Test Procedure:</w:t>
            </w:r>
          </w:p>
          <w:p w14:paraId="1CD73576" w14:textId="77777777" w:rsidR="00662432" w:rsidRPr="005526C2" w:rsidRDefault="00724D07" w:rsidP="005E6FE3">
            <w:pPr>
              <w:pStyle w:val="TPIVVRef"/>
              <w:rPr>
                <w:rFonts w:ascii="Arial" w:hAnsi="Arial" w:cs="Arial"/>
                <w:szCs w:val="22"/>
              </w:rPr>
            </w:pPr>
            <w:r w:rsidRPr="005526C2">
              <w:rPr>
                <w:rFonts w:ascii="Arial" w:hAnsi="Arial" w:cs="Arial"/>
                <w:szCs w:val="22"/>
              </w:rPr>
              <w:t xml:space="preserve">test procedure </w:t>
            </w:r>
            <w:r w:rsidR="00C30998" w:rsidRPr="005526C2">
              <w:rPr>
                <w:rFonts w:ascii="Arial" w:hAnsi="Arial" w:cs="Arial"/>
                <w:szCs w:val="22"/>
              </w:rPr>
              <w:t>id</w:t>
            </w:r>
            <w:r w:rsidR="00C30998">
              <w:rPr>
                <w:rFonts w:ascii="Arial" w:hAnsi="Arial" w:cs="Arial"/>
                <w:szCs w:val="22"/>
              </w:rPr>
              <w:t>: 1</w:t>
            </w:r>
          </w:p>
          <w:p w14:paraId="072AC3A4" w14:textId="77777777" w:rsidR="00662432" w:rsidRPr="005526C2" w:rsidRDefault="00662432" w:rsidP="005E6FE3">
            <w:pPr>
              <w:pStyle w:val="TPIVVRef"/>
              <w:rPr>
                <w:rFonts w:ascii="Arial" w:hAnsi="Arial" w:cs="Arial"/>
                <w:szCs w:val="22"/>
              </w:rPr>
            </w:pPr>
            <w:r w:rsidRPr="005526C2">
              <w:rPr>
                <w:rFonts w:ascii="Arial" w:hAnsi="Arial" w:cs="Arial"/>
                <w:b/>
                <w:szCs w:val="22"/>
              </w:rPr>
              <w:t>Issue:</w:t>
            </w:r>
            <w:r w:rsidRPr="005526C2">
              <w:rPr>
                <w:rFonts w:ascii="Arial" w:hAnsi="Arial" w:cs="Arial"/>
                <w:szCs w:val="22"/>
              </w:rPr>
              <w:t xml:space="preserve"> </w:t>
            </w:r>
            <w:r w:rsidR="000F739A">
              <w:rPr>
                <w:rFonts w:ascii="Arial" w:hAnsi="Arial" w:cs="Arial"/>
                <w:szCs w:val="22"/>
              </w:rPr>
              <w:t>V1</w:t>
            </w:r>
          </w:p>
          <w:p w14:paraId="0EA020E8" w14:textId="77777777" w:rsidR="00662432" w:rsidRDefault="00662432" w:rsidP="005E6FE3">
            <w:pPr>
              <w:pStyle w:val="TPIVVRef"/>
              <w:rPr>
                <w:rFonts w:ascii="Arial" w:hAnsi="Arial" w:cs="Arial"/>
                <w:b/>
                <w:szCs w:val="22"/>
              </w:rPr>
            </w:pPr>
            <w:r w:rsidRPr="005526C2">
              <w:rPr>
                <w:rFonts w:ascii="Arial" w:hAnsi="Arial" w:cs="Arial"/>
                <w:b/>
                <w:szCs w:val="22"/>
              </w:rPr>
              <w:t>Short Description:</w:t>
            </w:r>
          </w:p>
          <w:p w14:paraId="301B0BD8" w14:textId="77777777" w:rsidR="000F739A" w:rsidRPr="005526C2" w:rsidRDefault="000F739A" w:rsidP="005E6FE3">
            <w:pPr>
              <w:pStyle w:val="TPIVVRef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Test final product</w:t>
            </w:r>
          </w:p>
          <w:p w14:paraId="18A233B7" w14:textId="77777777" w:rsidR="00662432" w:rsidRPr="005526C2" w:rsidRDefault="00662432" w:rsidP="005E6FE3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</w:rPr>
              <w:t xml:space="preserve">Date:     </w:t>
            </w:r>
            <w:r w:rsidRPr="005526C2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F739A">
              <w:rPr>
                <w:rFonts w:cs="Arial"/>
                <w:b w:val="0"/>
                <w:sz w:val="22"/>
                <w:szCs w:val="22"/>
              </w:rPr>
              <w:t>06/06/2022</w:t>
            </w:r>
          </w:p>
          <w:p w14:paraId="21A6A995" w14:textId="77777777" w:rsidR="00662432" w:rsidRPr="005526C2" w:rsidRDefault="00662432" w:rsidP="00E60680">
            <w:pPr>
              <w:pStyle w:val="TPIVVRef"/>
              <w:rPr>
                <w:rFonts w:ascii="Arial" w:hAnsi="Arial" w:cs="Arial"/>
                <w:szCs w:val="22"/>
              </w:rPr>
            </w:pPr>
            <w:r w:rsidRPr="005526C2">
              <w:rPr>
                <w:rFonts w:ascii="Arial" w:hAnsi="Arial" w:cs="Arial"/>
                <w:b/>
                <w:szCs w:val="22"/>
                <w:lang w:val="en-US"/>
              </w:rPr>
              <w:t>Autho</w:t>
            </w:r>
            <w:r w:rsidR="00C30998">
              <w:rPr>
                <w:rFonts w:ascii="Arial" w:hAnsi="Arial" w:cs="Arial"/>
                <w:b/>
                <w:szCs w:val="22"/>
                <w:lang w:val="en-US"/>
              </w:rPr>
              <w:t>r</w:t>
            </w:r>
            <w:r w:rsidR="000F739A">
              <w:rPr>
                <w:rFonts w:ascii="Arial" w:hAnsi="Arial" w:cs="Arial"/>
                <w:b/>
                <w:szCs w:val="22"/>
                <w:lang w:val="en-US"/>
              </w:rPr>
              <w:t>:</w:t>
            </w:r>
            <w:r w:rsidR="00C30998">
              <w:rPr>
                <w:rFonts w:ascii="Arial" w:hAnsi="Arial" w:cs="Arial"/>
                <w:b/>
                <w:szCs w:val="22"/>
                <w:lang w:val="en-US"/>
              </w:rPr>
              <w:t xml:space="preserve">  </w:t>
            </w:r>
            <w:proofErr w:type="spellStart"/>
            <w:r w:rsidR="000F739A">
              <w:rPr>
                <w:rFonts w:ascii="Arial" w:hAnsi="Arial" w:cs="Arial"/>
                <w:b/>
                <w:szCs w:val="22"/>
                <w:lang w:val="en-US"/>
              </w:rPr>
              <w:t>Brimboeuf</w:t>
            </w:r>
            <w:proofErr w:type="spellEnd"/>
            <w:r w:rsidR="000F739A">
              <w:rPr>
                <w:rFonts w:ascii="Arial" w:hAnsi="Arial" w:cs="Arial"/>
                <w:b/>
                <w:szCs w:val="22"/>
                <w:lang w:val="en-US"/>
              </w:rPr>
              <w:t xml:space="preserve"> Nicolas</w:t>
            </w:r>
          </w:p>
        </w:tc>
        <w:tc>
          <w:tcPr>
            <w:tcW w:w="3561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11C47227" w14:textId="77777777" w:rsidR="00662432" w:rsidRPr="005526C2" w:rsidRDefault="00662432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at Date, Time:</w:t>
            </w:r>
          </w:p>
          <w:p w14:paraId="385BFE69" w14:textId="77777777" w:rsidR="00662432" w:rsidRPr="005526C2" w:rsidRDefault="00662432" w:rsidP="005526C2">
            <w:pPr>
              <w:pStyle w:val="TPDateVersion"/>
              <w:jc w:val="left"/>
              <w:rPr>
                <w:rFonts w:ascii="Arial" w:hAnsi="Arial" w:cs="Arial"/>
                <w:szCs w:val="22"/>
              </w:rPr>
            </w:pPr>
            <w:r w:rsidRPr="005526C2">
              <w:rPr>
                <w:rFonts w:ascii="Arial" w:hAnsi="Arial" w:cs="Arial"/>
                <w:color w:val="auto"/>
                <w:szCs w:val="22"/>
              </w:rPr>
              <w:t>Start:</w:t>
            </w:r>
            <w:r w:rsidR="00724D07">
              <w:rPr>
                <w:rFonts w:ascii="Arial" w:hAnsi="Arial" w:cs="Arial"/>
                <w:szCs w:val="22"/>
              </w:rPr>
              <w:t xml:space="preserve"> </w:t>
            </w:r>
            <w:r w:rsidR="00C81E39">
              <w:rPr>
                <w:rFonts w:ascii="Arial" w:hAnsi="Arial" w:cs="Arial"/>
                <w:szCs w:val="22"/>
              </w:rPr>
              <w:t xml:space="preserve">2022-06-06 </w:t>
            </w:r>
            <w:r w:rsidR="003B4101">
              <w:rPr>
                <w:rFonts w:ascii="Arial" w:hAnsi="Arial" w:cs="Arial"/>
                <w:szCs w:val="22"/>
              </w:rPr>
              <w:t>13:00</w:t>
            </w:r>
          </w:p>
          <w:p w14:paraId="3C3BDD7C" w14:textId="77777777" w:rsidR="00662432" w:rsidRPr="005526C2" w:rsidRDefault="00662432" w:rsidP="005526C2">
            <w:pPr>
              <w:pStyle w:val="TPDateVersion"/>
              <w:jc w:val="left"/>
              <w:rPr>
                <w:rFonts w:ascii="Arial" w:hAnsi="Arial" w:cs="Arial"/>
                <w:szCs w:val="22"/>
              </w:rPr>
            </w:pPr>
            <w:r w:rsidRPr="005526C2">
              <w:rPr>
                <w:rFonts w:ascii="Arial" w:hAnsi="Arial" w:cs="Arial"/>
                <w:color w:val="auto"/>
                <w:szCs w:val="22"/>
              </w:rPr>
              <w:t>End:</w:t>
            </w:r>
            <w:r w:rsidR="00724D07">
              <w:rPr>
                <w:rFonts w:ascii="Arial" w:hAnsi="Arial" w:cs="Arial"/>
                <w:szCs w:val="22"/>
              </w:rPr>
              <w:t xml:space="preserve"> </w:t>
            </w:r>
            <w:r w:rsidR="003B4101">
              <w:rPr>
                <w:rFonts w:ascii="Arial" w:hAnsi="Arial" w:cs="Arial"/>
                <w:szCs w:val="22"/>
              </w:rPr>
              <w:t>2022-06-06 15:00</w:t>
            </w:r>
          </w:p>
        </w:tc>
        <w:tc>
          <w:tcPr>
            <w:tcW w:w="22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FACA1A1" w14:textId="77777777" w:rsidR="00662432" w:rsidRPr="005526C2" w:rsidRDefault="00662432" w:rsidP="002A28F0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Verification Result:</w:t>
            </w:r>
          </w:p>
        </w:tc>
      </w:tr>
      <w:tr w:rsidR="00662432" w:rsidRPr="00E60680" w14:paraId="03BEBBE7" w14:textId="77777777" w:rsidTr="00C30998">
        <w:trPr>
          <w:cantSplit/>
          <w:trHeight w:val="407"/>
        </w:trPr>
        <w:tc>
          <w:tcPr>
            <w:tcW w:w="462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9DFAB94" w14:textId="77777777" w:rsidR="00662432" w:rsidRPr="00C30998" w:rsidRDefault="00662432" w:rsidP="008D61EE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  <w:proofErr w:type="spellStart"/>
            <w:r w:rsidRPr="00C30998">
              <w:rPr>
                <w:rFonts w:cs="Arial"/>
                <w:sz w:val="22"/>
                <w:szCs w:val="22"/>
                <w:lang w:val="fr-FR"/>
              </w:rPr>
              <w:t>Requirement</w:t>
            </w:r>
            <w:proofErr w:type="spellEnd"/>
            <w:r w:rsidR="00C30998">
              <w:rPr>
                <w:rFonts w:cs="Arial"/>
                <w:sz w:val="22"/>
                <w:szCs w:val="22"/>
                <w:lang w:val="fr-FR"/>
              </w:rPr>
              <w:t xml:space="preserve"> </w:t>
            </w:r>
            <w:r w:rsidRPr="00C30998">
              <w:rPr>
                <w:rFonts w:cs="Arial"/>
                <w:sz w:val="22"/>
                <w:szCs w:val="22"/>
                <w:lang w:val="fr-FR"/>
              </w:rPr>
              <w:t>:</w:t>
            </w:r>
          </w:p>
          <w:p w14:paraId="04C61ED1" w14:textId="77777777" w:rsidR="00C30998" w:rsidRDefault="00C30998" w:rsidP="00C30998">
            <w:pPr>
              <w:pStyle w:val="REQTitle"/>
              <w:rPr>
                <w:rFonts w:cs="Arial"/>
                <w:lang w:val="fr-FR"/>
              </w:rPr>
            </w:pPr>
            <w:r w:rsidRPr="00C30998">
              <w:rPr>
                <w:rFonts w:cs="Arial"/>
                <w:lang w:val="fr-FR"/>
              </w:rPr>
              <w:t>- Apache2 : v.2.4.53</w:t>
            </w:r>
          </w:p>
          <w:p w14:paraId="3F98E76E" w14:textId="77777777" w:rsidR="00C30998" w:rsidRDefault="00C30998" w:rsidP="00C30998">
            <w:pPr>
              <w:pStyle w:val="REQTitle"/>
              <w:rPr>
                <w:rFonts w:cs="Arial"/>
                <w:lang w:val="fr-FR"/>
              </w:rPr>
            </w:pPr>
            <w:r w:rsidRPr="00C30998">
              <w:rPr>
                <w:rFonts w:cs="Arial"/>
                <w:lang w:val="fr-FR"/>
              </w:rPr>
              <w:t xml:space="preserve">- </w:t>
            </w:r>
            <w:proofErr w:type="spellStart"/>
            <w:r w:rsidRPr="00C30998">
              <w:rPr>
                <w:rFonts w:cs="Arial"/>
                <w:lang w:val="fr-FR"/>
              </w:rPr>
              <w:t>Php</w:t>
            </w:r>
            <w:proofErr w:type="spellEnd"/>
            <w:r w:rsidRPr="00C30998">
              <w:rPr>
                <w:rFonts w:cs="Arial"/>
                <w:lang w:val="fr-FR"/>
              </w:rPr>
              <w:t xml:space="preserve"> : v.8.1.6</w:t>
            </w:r>
          </w:p>
          <w:p w14:paraId="67F346F1" w14:textId="77777777" w:rsidR="00C30998" w:rsidRDefault="00C30998" w:rsidP="00C30998">
            <w:pPr>
              <w:pStyle w:val="REQTitle"/>
              <w:rPr>
                <w:rFonts w:cs="Arial"/>
                <w:lang w:val="fr-FR"/>
              </w:rPr>
            </w:pPr>
            <w:r w:rsidRPr="00C30998">
              <w:rPr>
                <w:rFonts w:cs="Arial"/>
                <w:lang w:val="fr-FR"/>
              </w:rPr>
              <w:t xml:space="preserve">- </w:t>
            </w:r>
            <w:proofErr w:type="spellStart"/>
            <w:r w:rsidRPr="00C30998">
              <w:rPr>
                <w:rFonts w:cs="Arial"/>
                <w:lang w:val="fr-FR"/>
              </w:rPr>
              <w:t>Fswebcam</w:t>
            </w:r>
            <w:proofErr w:type="spellEnd"/>
            <w:r w:rsidRPr="00C30998">
              <w:rPr>
                <w:rFonts w:cs="Arial"/>
                <w:lang w:val="fr-FR"/>
              </w:rPr>
              <w:t xml:space="preserve"> : v.20140113-1</w:t>
            </w:r>
          </w:p>
          <w:p w14:paraId="7AF57F89" w14:textId="77777777" w:rsidR="00C30998" w:rsidRDefault="00C30998" w:rsidP="00C30998">
            <w:pPr>
              <w:pStyle w:val="REQTitle"/>
              <w:rPr>
                <w:rFonts w:cs="Arial"/>
                <w:lang w:val="fr-FR"/>
              </w:rPr>
            </w:pPr>
            <w:r w:rsidRPr="00C30998">
              <w:rPr>
                <w:rFonts w:cs="Arial"/>
                <w:lang w:val="fr-FR"/>
              </w:rPr>
              <w:t>- Python3 : v.3.9 et v.3.10</w:t>
            </w:r>
          </w:p>
          <w:p w14:paraId="372AB1DE" w14:textId="77777777" w:rsidR="00662432" w:rsidRPr="00C30998" w:rsidRDefault="00C30998" w:rsidP="00C30998">
            <w:pPr>
              <w:pStyle w:val="REQTitle"/>
              <w:rPr>
                <w:rFonts w:cs="Arial"/>
                <w:lang w:val="fr-FR"/>
              </w:rPr>
            </w:pPr>
            <w:r w:rsidRPr="00C30998">
              <w:rPr>
                <w:rFonts w:cs="Arial"/>
                <w:lang w:val="fr-FR"/>
              </w:rPr>
              <w:t xml:space="preserve">- </w:t>
            </w:r>
            <w:proofErr w:type="spellStart"/>
            <w:r w:rsidRPr="00C30998">
              <w:rPr>
                <w:rFonts w:cs="Arial"/>
                <w:lang w:val="fr-FR"/>
              </w:rPr>
              <w:t>Cron</w:t>
            </w:r>
            <w:proofErr w:type="spellEnd"/>
            <w:r w:rsidRPr="00C30998">
              <w:rPr>
                <w:rFonts w:cs="Arial"/>
                <w:lang w:val="fr-FR"/>
              </w:rPr>
              <w:t xml:space="preserve"> : v.3.0pl1-137- Maria-DB : v.10.8.3</w:t>
            </w:r>
          </w:p>
        </w:tc>
        <w:tc>
          <w:tcPr>
            <w:tcW w:w="196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BF6584D" w14:textId="77777777" w:rsidR="00662432" w:rsidRPr="005526C2" w:rsidRDefault="00662432" w:rsidP="00411569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O</w:t>
            </w:r>
            <w:r w:rsidR="00724D07" w:rsidRPr="005526C2">
              <w:rPr>
                <w:rFonts w:cs="Arial"/>
                <w:sz w:val="22"/>
                <w:szCs w:val="22"/>
                <w:lang w:val="en-GB"/>
              </w:rPr>
              <w:t xml:space="preserve">pen </w:t>
            </w:r>
            <w:r w:rsidRPr="005526C2">
              <w:rPr>
                <w:rFonts w:cs="Arial"/>
                <w:sz w:val="22"/>
                <w:szCs w:val="22"/>
                <w:lang w:val="en-GB"/>
              </w:rPr>
              <w:t>NCRs:</w:t>
            </w:r>
          </w:p>
          <w:p w14:paraId="34A68D31" w14:textId="77777777" w:rsidR="00662432" w:rsidRPr="00E60680" w:rsidRDefault="00662432" w:rsidP="00662432">
            <w:pPr>
              <w:pStyle w:val="REQTitle"/>
              <w:rPr>
                <w:rFonts w:cs="Arial"/>
                <w:lang w:val="en-US"/>
              </w:rPr>
            </w:pPr>
          </w:p>
        </w:tc>
        <w:tc>
          <w:tcPr>
            <w:tcW w:w="30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35728" w14:textId="77777777" w:rsidR="00662432" w:rsidRPr="005526C2" w:rsidRDefault="00662432" w:rsidP="002A28F0">
            <w:pPr>
              <w:pStyle w:val="TableText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3561" w:type="dxa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B388DF" w14:textId="77777777" w:rsidR="00662432" w:rsidRPr="005526C2" w:rsidRDefault="00662432" w:rsidP="002A28F0">
            <w:pPr>
              <w:pStyle w:val="TPDateVersion"/>
              <w:rPr>
                <w:rFonts w:ascii="Arial" w:hAnsi="Arial" w:cs="Arial"/>
                <w:szCs w:val="22"/>
              </w:rPr>
            </w:pPr>
          </w:p>
        </w:tc>
        <w:tc>
          <w:tcPr>
            <w:tcW w:w="2279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14:paraId="1B96D038" w14:textId="427D8A47" w:rsidR="00662432" w:rsidRPr="005526C2" w:rsidRDefault="004D5046" w:rsidP="00B17AF7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</w:rPr>
              <w:pict w14:anchorId="652E9B36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2052" type="#_x0000_t5" style="position:absolute;left:0;text-align:left;margin-left:-.45pt;margin-top:1.7pt;width:84.75pt;height:84.1pt;rotation:180;z-index:1;mso-position-horizontal-relative:text;mso-position-vertical-relative:text" adj="21600" stroked="f" strokecolor="white"/>
              </w:pict>
            </w:r>
            <w:r w:rsidR="009D5C02">
              <w:rPr>
                <w:rFonts w:ascii="Arial" w:hAnsi="Arial" w:cs="Arial"/>
                <w:szCs w:val="22"/>
              </w:rPr>
              <w:pict w14:anchorId="145935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75pt;height:81.75pt">
                  <v:imagedata r:id="rId8" o:title="Fail_Pass"/>
                </v:shape>
              </w:pict>
            </w:r>
          </w:p>
        </w:tc>
      </w:tr>
      <w:tr w:rsidR="00662432" w:rsidRPr="00E60680" w14:paraId="6D3712BD" w14:textId="77777777" w:rsidTr="00C30998">
        <w:trPr>
          <w:cantSplit/>
          <w:trHeight w:val="1140"/>
        </w:trPr>
        <w:tc>
          <w:tcPr>
            <w:tcW w:w="4628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473B524D" w14:textId="77777777" w:rsidR="00662432" w:rsidRPr="005526C2" w:rsidRDefault="00662432" w:rsidP="008D61EE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963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49D13574" w14:textId="77777777" w:rsidR="00662432" w:rsidRPr="005526C2" w:rsidRDefault="00662432" w:rsidP="00411569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302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FC890A" w14:textId="77777777" w:rsidR="00662432" w:rsidRPr="005526C2" w:rsidRDefault="00662432" w:rsidP="002A28F0">
            <w:pPr>
              <w:pStyle w:val="TableText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356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224608" w14:textId="77777777" w:rsidR="00662432" w:rsidRDefault="00662432" w:rsidP="00662432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Test Report Executed by:</w:t>
            </w:r>
          </w:p>
          <w:p w14:paraId="05E5956C" w14:textId="77777777" w:rsidR="000F739A" w:rsidRPr="005526C2" w:rsidRDefault="000F739A" w:rsidP="00662432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cs="Arial"/>
                <w:sz w:val="22"/>
                <w:szCs w:val="22"/>
                <w:lang w:val="en-GB"/>
              </w:rPr>
              <w:t>Brimboeuf</w:t>
            </w:r>
            <w:proofErr w:type="spellEnd"/>
            <w:r>
              <w:rPr>
                <w:rFonts w:cs="Arial"/>
                <w:sz w:val="22"/>
                <w:szCs w:val="22"/>
                <w:lang w:val="en-GB"/>
              </w:rPr>
              <w:t xml:space="preserve"> Nicolas</w:t>
            </w:r>
          </w:p>
          <w:p w14:paraId="53A21505" w14:textId="77777777" w:rsidR="00662432" w:rsidRDefault="00662432" w:rsidP="005526C2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Test Report Checked by:</w:t>
            </w:r>
          </w:p>
          <w:p w14:paraId="0C0D30EB" w14:textId="77777777" w:rsidR="005526C2" w:rsidRPr="005526C2" w:rsidRDefault="005526C2" w:rsidP="005526C2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Bruneau Jean-Baptiste</w:t>
            </w:r>
          </w:p>
          <w:p w14:paraId="711A6183" w14:textId="77777777" w:rsidR="00662432" w:rsidRDefault="00662432" w:rsidP="005526C2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Test Report Approved by:</w:t>
            </w:r>
          </w:p>
          <w:p w14:paraId="1C1BDCFF" w14:textId="77777777" w:rsidR="005526C2" w:rsidRPr="005526C2" w:rsidRDefault="005526C2" w:rsidP="005526C2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Bruneau Jean-Baptiste</w:t>
            </w:r>
          </w:p>
          <w:p w14:paraId="73F9E698" w14:textId="77777777" w:rsidR="005526C2" w:rsidRPr="005526C2" w:rsidRDefault="005526C2" w:rsidP="005526C2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227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5104BC1" w14:textId="77777777" w:rsidR="00662432" w:rsidRPr="005526C2" w:rsidRDefault="00662432" w:rsidP="00B17AF7">
            <w:pPr>
              <w:pStyle w:val="TableText"/>
              <w:rPr>
                <w:rFonts w:ascii="Arial" w:hAnsi="Arial" w:cs="Arial"/>
                <w:szCs w:val="22"/>
              </w:rPr>
            </w:pPr>
          </w:p>
        </w:tc>
      </w:tr>
      <w:tr w:rsidR="002A28F0" w:rsidRPr="00E60680" w14:paraId="6D57B07B" w14:textId="77777777" w:rsidTr="005526C2">
        <w:trPr>
          <w:trHeight w:val="358"/>
        </w:trPr>
        <w:tc>
          <w:tcPr>
            <w:tcW w:w="1545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4D6BE83" w14:textId="77777777" w:rsidR="002A28F0" w:rsidRPr="005526C2" w:rsidRDefault="008D61EE" w:rsidP="000E6350">
            <w:pPr>
              <w:pStyle w:val="TableLabel"/>
              <w:rPr>
                <w:rFonts w:cs="Arial"/>
                <w:sz w:val="22"/>
                <w:szCs w:val="22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 xml:space="preserve">Test </w:t>
            </w:r>
            <w:r w:rsidR="000E6350" w:rsidRPr="005526C2">
              <w:rPr>
                <w:rFonts w:cs="Arial"/>
                <w:sz w:val="22"/>
                <w:szCs w:val="22"/>
                <w:lang w:val="en-GB"/>
              </w:rPr>
              <w:t>Preparation:</w:t>
            </w:r>
          </w:p>
        </w:tc>
      </w:tr>
      <w:tr w:rsidR="00CD57D7" w:rsidRPr="00E60680" w14:paraId="169C8744" w14:textId="77777777" w:rsidTr="005526C2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81A597D" w14:textId="77777777" w:rsidR="005126BA" w:rsidRPr="005526C2" w:rsidRDefault="005126BA" w:rsidP="00550C1D">
            <w:pPr>
              <w:pStyle w:val="TableLabel"/>
              <w:rPr>
                <w:rFonts w:cs="Arial"/>
                <w:sz w:val="22"/>
                <w:szCs w:val="22"/>
              </w:rPr>
            </w:pPr>
            <w:r w:rsidRPr="005526C2">
              <w:rPr>
                <w:rFonts w:cs="Arial"/>
                <w:sz w:val="22"/>
                <w:szCs w:val="22"/>
              </w:rPr>
              <w:t>No.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E80587" w14:textId="77777777" w:rsidR="005126BA" w:rsidRPr="005526C2" w:rsidRDefault="005126BA" w:rsidP="005126BA">
            <w:pPr>
              <w:pStyle w:val="TableLabel"/>
              <w:rPr>
                <w:rFonts w:cs="Arial"/>
                <w:sz w:val="22"/>
                <w:szCs w:val="22"/>
              </w:rPr>
            </w:pPr>
            <w:r w:rsidRPr="005526C2">
              <w:rPr>
                <w:rFonts w:cs="Arial"/>
                <w:sz w:val="22"/>
                <w:szCs w:val="22"/>
              </w:rPr>
              <w:t>Activity Description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128BBD9" w14:textId="77777777" w:rsidR="005126BA" w:rsidRPr="005526C2" w:rsidRDefault="005126BA" w:rsidP="00550C1D">
            <w:pPr>
              <w:pStyle w:val="TableLabel"/>
              <w:rPr>
                <w:rFonts w:cs="Arial"/>
                <w:sz w:val="22"/>
                <w:szCs w:val="22"/>
              </w:rPr>
            </w:pPr>
            <w:r w:rsidRPr="005526C2">
              <w:rPr>
                <w:rFonts w:cs="Arial"/>
                <w:sz w:val="22"/>
                <w:szCs w:val="22"/>
              </w:rPr>
              <w:t>Pass/Fail Criteria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BB4954" w14:textId="77777777" w:rsidR="005126BA" w:rsidRPr="005526C2" w:rsidRDefault="005126BA" w:rsidP="004C3EC3">
            <w:pPr>
              <w:pStyle w:val="TableLabel"/>
              <w:jc w:val="center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P/F</w:t>
            </w:r>
            <w:r w:rsidR="000E6727" w:rsidRPr="005526C2">
              <w:rPr>
                <w:rFonts w:cs="Arial"/>
                <w:sz w:val="22"/>
                <w:szCs w:val="22"/>
                <w:lang w:val="en-GB"/>
              </w:rPr>
              <w:t>/</w:t>
            </w:r>
            <w:r w:rsidR="000E6727" w:rsidRPr="005526C2">
              <w:rPr>
                <w:rFonts w:cs="Arial"/>
                <w:bCs/>
                <w:sz w:val="22"/>
                <w:szCs w:val="22"/>
                <w:lang w:val="en-GB"/>
              </w:rPr>
              <w:t>PWO</w:t>
            </w:r>
            <w:r w:rsidR="000E6727" w:rsidRPr="005526C2">
              <w:rPr>
                <w:rFonts w:cs="Arial"/>
                <w:sz w:val="22"/>
                <w:szCs w:val="22"/>
                <w:lang w:val="en-GB"/>
              </w:rPr>
              <w:t xml:space="preserve"> </w:t>
            </w:r>
            <w:r w:rsidRPr="005526C2">
              <w:rPr>
                <w:rFonts w:cs="Arial"/>
                <w:sz w:val="22"/>
                <w:szCs w:val="22"/>
                <w:lang w:val="en-GB"/>
              </w:rPr>
              <w:t>Status</w:t>
            </w: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5F8D8A8" w14:textId="77777777" w:rsidR="005126BA" w:rsidRPr="005526C2" w:rsidRDefault="005126BA" w:rsidP="00915599">
            <w:pPr>
              <w:pStyle w:val="TableLabel"/>
              <w:rPr>
                <w:rFonts w:cs="Arial"/>
                <w:sz w:val="22"/>
                <w:szCs w:val="22"/>
                <w:lang w:val="en-GB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Remarks</w:t>
            </w:r>
          </w:p>
        </w:tc>
      </w:tr>
      <w:tr w:rsidR="00D23DDF" w:rsidRPr="005526C2" w14:paraId="51C1E999" w14:textId="77777777" w:rsidTr="005526C2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FE0B35" w14:textId="77777777" w:rsidR="00D23DDF" w:rsidRPr="005526C2" w:rsidRDefault="000F739A" w:rsidP="00091972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009903" w14:textId="77777777" w:rsidR="00D23DDF" w:rsidRPr="005526C2" w:rsidRDefault="00EC48E6" w:rsidP="009A767C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>Essayer de se connecter en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 tant que simple utilisateur ou admin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FB0119" w14:textId="77777777" w:rsidR="00D23DDF" w:rsidRPr="005526C2" w:rsidRDefault="00EC48E6" w:rsidP="002C2399">
            <w:pPr>
              <w:pStyle w:val="ColumnCell"/>
              <w:rPr>
                <w:rFonts w:cs="Arial"/>
                <w:i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660356" w14:textId="77777777" w:rsidR="00D23DDF" w:rsidRPr="005526C2" w:rsidRDefault="00D23DDF" w:rsidP="004C3EC3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39AB942" w14:textId="77777777" w:rsidR="00D23DDF" w:rsidRPr="005526C2" w:rsidRDefault="00D23DDF" w:rsidP="00915599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F63B1D" w:rsidRPr="005526C2" w14:paraId="3AF0A58C" w14:textId="77777777" w:rsidTr="005526C2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2B7D82" w14:textId="77777777" w:rsidR="00F63B1D" w:rsidRPr="005526C2" w:rsidRDefault="00F63B1D" w:rsidP="00F63B1D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7A9F6B" w14:textId="77777777" w:rsidR="00F63B1D" w:rsidRPr="005526C2" w:rsidRDefault="00EC48E6" w:rsidP="00F63B1D">
            <w:pPr>
              <w:pStyle w:val="ColumnCell"/>
              <w:rPr>
                <w:rFonts w:cs="Arial"/>
                <w:b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>Modifier/rajouter/supprimer des uti</w:t>
            </w:r>
            <w:r>
              <w:rPr>
                <w:rFonts w:cs="Arial"/>
                <w:sz w:val="22"/>
                <w:szCs w:val="22"/>
                <w:lang w:val="fr-FR"/>
              </w:rPr>
              <w:t>lisateurs</w:t>
            </w:r>
            <w:r w:rsidR="00AF626E">
              <w:rPr>
                <w:rFonts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en étant </w:t>
            </w:r>
            <w:r w:rsidR="00D661FD">
              <w:rPr>
                <w:rFonts w:cs="Arial"/>
                <w:sz w:val="22"/>
                <w:szCs w:val="22"/>
                <w:lang w:val="fr-FR"/>
              </w:rPr>
              <w:t>qu’</w:t>
            </w:r>
            <w:r>
              <w:rPr>
                <w:rFonts w:cs="Arial"/>
                <w:sz w:val="22"/>
                <w:szCs w:val="22"/>
                <w:lang w:val="fr-FR"/>
              </w:rPr>
              <w:t>admin</w:t>
            </w:r>
            <w:bookmarkStart w:id="2" w:name="Location_of_TestData"/>
            <w:bookmarkEnd w:id="2"/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D42B8BE" w14:textId="77777777" w:rsidR="00F63B1D" w:rsidRPr="005526C2" w:rsidRDefault="00D661FD" w:rsidP="00F63B1D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62805" w14:textId="77777777" w:rsidR="00F63B1D" w:rsidRPr="005526C2" w:rsidRDefault="00F63B1D" w:rsidP="00F63B1D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4E29F6DF" w14:textId="77777777" w:rsidR="00F63B1D" w:rsidRPr="005526C2" w:rsidRDefault="00F63B1D" w:rsidP="00F63B1D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A94390" w:rsidRPr="00A94390" w14:paraId="13D11519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D0BD236" w14:textId="77777777" w:rsidR="00A94390" w:rsidRDefault="00A94390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III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8C401B" w14:textId="77777777" w:rsidR="00A94390" w:rsidRPr="00A94390" w:rsidRDefault="003A240A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 xml:space="preserve">Voir si on bloque bien la </w:t>
            </w:r>
            <w:r w:rsidR="00A94390" w:rsidRPr="005B69CB">
              <w:rPr>
                <w:rFonts w:cs="Arial"/>
                <w:sz w:val="22"/>
                <w:szCs w:val="22"/>
                <w:lang w:val="fr-FR"/>
              </w:rPr>
              <w:t>Modif</w:t>
            </w:r>
            <w:r>
              <w:rPr>
                <w:rFonts w:cs="Arial"/>
                <w:sz w:val="22"/>
                <w:szCs w:val="22"/>
                <w:lang w:val="fr-FR"/>
              </w:rPr>
              <w:t>ication</w:t>
            </w:r>
            <w:r w:rsidR="00A94390" w:rsidRPr="005B69CB">
              <w:rPr>
                <w:rFonts w:cs="Arial"/>
                <w:sz w:val="22"/>
                <w:szCs w:val="22"/>
                <w:lang w:val="fr-FR"/>
              </w:rPr>
              <w:t>/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 le </w:t>
            </w:r>
            <w:r w:rsidR="00A94390" w:rsidRPr="005B69CB">
              <w:rPr>
                <w:rFonts w:cs="Arial"/>
                <w:sz w:val="22"/>
                <w:szCs w:val="22"/>
                <w:lang w:val="fr-FR"/>
              </w:rPr>
              <w:t>rajoute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 et la </w:t>
            </w:r>
            <w:r w:rsidRPr="005B69CB">
              <w:rPr>
                <w:rFonts w:cs="Arial"/>
                <w:sz w:val="22"/>
                <w:szCs w:val="22"/>
                <w:lang w:val="fr-FR"/>
              </w:rPr>
              <w:t>suppr</w:t>
            </w:r>
            <w:r>
              <w:rPr>
                <w:rFonts w:cs="Arial"/>
                <w:sz w:val="22"/>
                <w:szCs w:val="22"/>
                <w:lang w:val="fr-FR"/>
              </w:rPr>
              <w:t>ession</w:t>
            </w:r>
            <w:r w:rsidR="00A94390" w:rsidRPr="005B69CB">
              <w:rPr>
                <w:rFonts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pour </w:t>
            </w:r>
            <w:r w:rsidR="00A94390" w:rsidRPr="005B69CB">
              <w:rPr>
                <w:rFonts w:cs="Arial"/>
                <w:sz w:val="22"/>
                <w:szCs w:val="22"/>
                <w:lang w:val="fr-FR"/>
              </w:rPr>
              <w:t>uti</w:t>
            </w:r>
            <w:r w:rsidR="00A94390">
              <w:rPr>
                <w:rFonts w:cs="Arial"/>
                <w:sz w:val="22"/>
                <w:szCs w:val="22"/>
                <w:lang w:val="fr-FR"/>
              </w:rPr>
              <w:t xml:space="preserve">lisateurs 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connecté </w:t>
            </w:r>
            <w:r w:rsidR="00A94390">
              <w:rPr>
                <w:rFonts w:cs="Arial"/>
                <w:sz w:val="22"/>
                <w:szCs w:val="22"/>
                <w:lang w:val="fr-FR"/>
              </w:rPr>
              <w:t>en étant que simple utilisateur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840128" w14:textId="77777777" w:rsidR="00A94390" w:rsidRDefault="003A240A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2D41F6" w14:textId="77777777" w:rsidR="00A94390" w:rsidRPr="00A94390" w:rsidRDefault="00A94390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5E483975" w14:textId="77777777" w:rsidR="00A94390" w:rsidRPr="00A94390" w:rsidRDefault="00A94390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A94390" w:rsidRPr="005526C2" w14:paraId="2F0C1F23" w14:textId="77777777" w:rsidTr="005526C2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7232085" w14:textId="77777777" w:rsidR="00A94390" w:rsidRPr="005526C2" w:rsidRDefault="00A94390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IV</w:t>
            </w:r>
            <w:r w:rsidRPr="00A94390" w:rsidDel="00A94390"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9A3703F" w14:textId="77777777" w:rsidR="00A94390" w:rsidRPr="005526C2" w:rsidRDefault="00A94390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>Mettre en place des lo</w:t>
            </w:r>
            <w:r>
              <w:rPr>
                <w:rFonts w:cs="Arial"/>
                <w:sz w:val="22"/>
                <w:szCs w:val="22"/>
                <w:lang w:val="fr-FR"/>
              </w:rPr>
              <w:t>gs visible en tant qu’admin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160A3D" w14:textId="77777777" w:rsidR="00A94390" w:rsidRPr="005526C2" w:rsidRDefault="00A94390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3889E" w14:textId="77777777" w:rsidR="00A94390" w:rsidRPr="005526C2" w:rsidRDefault="00A94390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ED1A05" w14:textId="77777777" w:rsidR="00A94390" w:rsidRPr="005526C2" w:rsidRDefault="00A94390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A94390" w:rsidRPr="005526C2" w14:paraId="4BD876DD" w14:textId="77777777" w:rsidTr="005526C2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F135C26" w14:textId="77777777" w:rsidR="00A94390" w:rsidRPr="000F739A" w:rsidDel="00724D07" w:rsidRDefault="00A94390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C3273A" w14:textId="77777777" w:rsidR="00A94390" w:rsidRPr="005526C2" w:rsidDel="00724D07" w:rsidRDefault="00162560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>Rendre invisible les logs en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 tant qu’utilisateur 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DC494A4" w14:textId="77777777" w:rsidR="00A94390" w:rsidRPr="005526C2" w:rsidRDefault="00162560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8736BD" w14:textId="77777777" w:rsidR="00A94390" w:rsidRPr="005526C2" w:rsidRDefault="00A94390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434BBE83" w14:textId="77777777" w:rsidR="00A94390" w:rsidRPr="005526C2" w:rsidRDefault="00A94390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A94390" w:rsidRPr="005526C2" w14:paraId="18DEF5F4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A54DCDE" w14:textId="77777777" w:rsidR="00A94390" w:rsidRDefault="00A94390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</w:t>
            </w:r>
            <w:r w:rsidR="0049673F">
              <w:rPr>
                <w:rFonts w:ascii="Arial" w:hAnsi="Arial" w:cs="Arial"/>
                <w:szCs w:val="22"/>
              </w:rPr>
              <w:t>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AA0FA9" w14:textId="77777777" w:rsidR="00A94390" w:rsidRPr="005526C2" w:rsidDel="00724D07" w:rsidRDefault="0049673F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>Prendre des photos sans ê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tre connecté et sans remplir le nom et la description 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278628" w14:textId="77777777" w:rsidR="00A94390" w:rsidRPr="005526C2" w:rsidRDefault="0049673F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29C7A" w14:textId="77777777" w:rsidR="00A94390" w:rsidRPr="005526C2" w:rsidRDefault="00A94390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A49B62F" w14:textId="77777777" w:rsidR="00A94390" w:rsidRPr="005526C2" w:rsidRDefault="00A94390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9673F" w:rsidRPr="0049673F" w14:paraId="1A849674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C8E530E" w14:textId="77777777" w:rsidR="0049673F" w:rsidRDefault="0049673F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VII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150984" w14:textId="77777777" w:rsidR="0049673F" w:rsidRPr="0049673F" w:rsidRDefault="0049673F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B69CB">
              <w:rPr>
                <w:rFonts w:cs="Arial"/>
                <w:sz w:val="22"/>
                <w:szCs w:val="22"/>
                <w:lang w:val="fr-FR"/>
              </w:rPr>
              <w:t>Prendre des photos sans ê</w:t>
            </w:r>
            <w:r>
              <w:rPr>
                <w:rFonts w:cs="Arial"/>
                <w:sz w:val="22"/>
                <w:szCs w:val="22"/>
                <w:lang w:val="fr-FR"/>
              </w:rPr>
              <w:t>tre connecté et en remplissant soit le nom soit la description ou les deux en même temps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11AE718" w14:textId="77777777" w:rsidR="0049673F" w:rsidRDefault="0049673F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04AE6" w14:textId="77777777" w:rsidR="0049673F" w:rsidRPr="0049673F" w:rsidRDefault="0049673F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1E648D3" w14:textId="77777777" w:rsidR="0049673F" w:rsidRPr="0049673F" w:rsidRDefault="0049673F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9673F" w:rsidRPr="0049673F" w14:paraId="65188FCC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B8CA4C6" w14:textId="77777777" w:rsidR="0049673F" w:rsidRDefault="0049673F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VIII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9A2875" w14:textId="77777777" w:rsidR="0049673F" w:rsidRPr="00CB0917" w:rsidRDefault="0049673F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Prendre des photos en étant connecté (admin et utilisateur) et sans remplir le nom et la description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0ED2F6" w14:textId="77777777" w:rsidR="0049673F" w:rsidRPr="00CB0917" w:rsidRDefault="0049673F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C02BFD" w14:textId="77777777" w:rsidR="0049673F" w:rsidRPr="00CB0917" w:rsidRDefault="0049673F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C64763A" w14:textId="77777777" w:rsidR="0049673F" w:rsidRPr="00CB0917" w:rsidRDefault="0049673F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9673F" w:rsidRPr="0049673F" w14:paraId="2BF64D62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516158" w14:textId="77777777" w:rsidR="0049673F" w:rsidRDefault="0049673F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>IX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F105DD0" w14:textId="77777777" w:rsidR="0049673F" w:rsidRPr="00CB0917" w:rsidRDefault="0049673F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Prendre des photos en étant connecté (admin et utilisateur) et en remplissant soit le nom soit la description ou les deux en même temps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EBBD51" w14:textId="77777777" w:rsidR="0049673F" w:rsidRPr="00CB0917" w:rsidRDefault="0049673F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AB493" w14:textId="77777777" w:rsidR="0049673F" w:rsidRPr="00CB0917" w:rsidRDefault="0049673F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A7E57AD" w14:textId="77777777" w:rsidR="0049673F" w:rsidRPr="00CB0917" w:rsidRDefault="0049673F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CB0917" w:rsidRPr="0049673F" w14:paraId="0FB372D6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0371A9" w14:textId="77777777" w:rsidR="00CB0917" w:rsidRDefault="00CB0917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62C17B1" w14:textId="77777777" w:rsidR="00593933" w:rsidRPr="005526C2" w:rsidRDefault="00593933" w:rsidP="00593933">
            <w:pPr>
              <w:pStyle w:val="Corpsexigence"/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Le mot de passe doit contenir au moins n caractère(s) numérique(s) (entre “0” et “9”).</w:t>
            </w:r>
          </w:p>
          <w:p w14:paraId="7495BD16" w14:textId="77777777" w:rsidR="00CB0917" w:rsidRPr="00CB0917" w:rsidRDefault="00CB0917" w:rsidP="005526C2">
            <w:pPr>
              <w:pStyle w:val="ColumnCell"/>
              <w:tabs>
                <w:tab w:val="left" w:pos="4653"/>
              </w:tabs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83E264" w14:textId="77777777" w:rsidR="00CB0917" w:rsidRPr="00CB0917" w:rsidRDefault="00593933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90D14B" w14:textId="77777777" w:rsidR="00CB0917" w:rsidRPr="00CB0917" w:rsidRDefault="00CB0917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5BBA2893" w14:textId="77777777" w:rsidR="00CB0917" w:rsidRPr="00CB0917" w:rsidRDefault="00CB0917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593933" w:rsidRPr="0049673F" w14:paraId="0B037D2B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4930A4" w14:textId="77777777" w:rsidR="00593933" w:rsidRDefault="00593933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CDBE68E" w14:textId="77777777" w:rsidR="00593933" w:rsidRPr="00593933" w:rsidRDefault="00593933" w:rsidP="005526C2">
            <w:pPr>
              <w:pStyle w:val="Corpsexigence"/>
              <w:tabs>
                <w:tab w:val="left" w:pos="1560"/>
              </w:tabs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Le mot de passe doit contenir au moins p caractère(s) alphabétique(s) en minuscule (entre « a » et « z »)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28D3D8" w14:textId="77777777" w:rsidR="00593933" w:rsidRDefault="00593933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53BB7F" w14:textId="77777777" w:rsidR="00593933" w:rsidRPr="00CB0917" w:rsidRDefault="00593933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F4CA931" w14:textId="77777777" w:rsidR="00593933" w:rsidRPr="00CB0917" w:rsidRDefault="00593933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191403" w:rsidRPr="0049673F" w14:paraId="2536C9BF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FE58F39" w14:textId="77777777" w:rsidR="00191403" w:rsidRDefault="00191403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XII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B444D0" w14:textId="77777777" w:rsidR="00191403" w:rsidRPr="00191403" w:rsidRDefault="00191403" w:rsidP="005526C2">
            <w:pPr>
              <w:pStyle w:val="Corpsexigence"/>
              <w:tabs>
                <w:tab w:val="left" w:pos="4053"/>
              </w:tabs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Le mot de passe ne doit pas contenir d’accent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2C0C7DD" w14:textId="77777777" w:rsidR="00191403" w:rsidRDefault="00191403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C03D21" w14:textId="77777777" w:rsidR="00191403" w:rsidRPr="00CB0917" w:rsidRDefault="00191403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1F5FEA5" w14:textId="77777777" w:rsidR="00191403" w:rsidRPr="00CB0917" w:rsidRDefault="00191403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191403" w:rsidRPr="0049673F" w14:paraId="00B02BBA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1E67B01" w14:textId="77777777" w:rsidR="00191403" w:rsidRDefault="00191403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XIII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09AE4E" w14:textId="77777777" w:rsidR="00191403" w:rsidRPr="00887E58" w:rsidRDefault="00191403" w:rsidP="00191403">
            <w:pPr>
              <w:pStyle w:val="Corpsexigence"/>
              <w:tabs>
                <w:tab w:val="left" w:pos="4053"/>
              </w:tabs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Le mot de passe ne doit pas contenir le login de l’utilisateur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70B11E" w14:textId="77777777" w:rsidR="00191403" w:rsidRDefault="00191403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478A03" w14:textId="77777777" w:rsidR="00191403" w:rsidRPr="00CB0917" w:rsidRDefault="00191403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186852E" w14:textId="77777777" w:rsidR="00191403" w:rsidRPr="00CB0917" w:rsidRDefault="00191403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887E58" w:rsidRPr="0049673F" w14:paraId="5CA0E6F3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8A3546" w14:textId="77777777" w:rsidR="00887E58" w:rsidRDefault="00887E58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XIV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2A6279" w14:textId="77777777" w:rsidR="00887E58" w:rsidRPr="005526C2" w:rsidRDefault="00887E58" w:rsidP="00887E58">
            <w:pPr>
              <w:pStyle w:val="Corpsexigence"/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Le mot de passe doit contenir au moins r caractère(s) alphabétique(s) en majuscule (entre « A » et « Z »).</w:t>
            </w:r>
          </w:p>
          <w:p w14:paraId="2B108918" w14:textId="77777777" w:rsidR="00887E58" w:rsidRPr="00887E58" w:rsidRDefault="00887E58" w:rsidP="00191403">
            <w:pPr>
              <w:pStyle w:val="Corpsexigence"/>
              <w:tabs>
                <w:tab w:val="left" w:pos="4053"/>
              </w:tabs>
              <w:rPr>
                <w:sz w:val="22"/>
                <w:szCs w:val="22"/>
              </w:rPr>
            </w:pP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6833B3" w14:textId="77777777" w:rsidR="00887E58" w:rsidRDefault="00887E58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943149" w14:textId="77777777" w:rsidR="00887E58" w:rsidRPr="00CB0917" w:rsidRDefault="00887E58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371C7" w14:textId="77777777" w:rsidR="00887E58" w:rsidRPr="00CB0917" w:rsidRDefault="00887E58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887E58" w:rsidRPr="0049673F" w14:paraId="6F8B8944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C8E00E" w14:textId="77777777" w:rsidR="00887E58" w:rsidRDefault="00887E58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XV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C484283" w14:textId="77777777" w:rsidR="00887E58" w:rsidRPr="00887E58" w:rsidRDefault="00887E58" w:rsidP="00887E58">
            <w:pPr>
              <w:pStyle w:val="Corpsexigence"/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 xml:space="preserve">Le mot de passe doit contenir moins de s caractère(s) numérique(s) </w:t>
            </w:r>
            <w:r w:rsidR="006B06FF" w:rsidRPr="006B06FF">
              <w:rPr>
                <w:sz w:val="22"/>
                <w:szCs w:val="22"/>
              </w:rPr>
              <w:t>consécutif (</w:t>
            </w:r>
            <w:r w:rsidRPr="005526C2">
              <w:rPr>
                <w:sz w:val="22"/>
                <w:szCs w:val="22"/>
              </w:rPr>
              <w:t>s</w:t>
            </w:r>
            <w:r w:rsidR="006B06FF">
              <w:rPr>
                <w:sz w:val="22"/>
                <w:szCs w:val="22"/>
              </w:rPr>
              <w:t>)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2C9C18" w14:textId="77777777" w:rsidR="00887E58" w:rsidRDefault="00887E58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6D0BF9" w14:textId="77777777" w:rsidR="00887E58" w:rsidRPr="00CB0917" w:rsidRDefault="00887E58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77145B2" w14:textId="77777777" w:rsidR="00887E58" w:rsidRPr="00CB0917" w:rsidRDefault="00887E58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6B06FF" w:rsidRPr="0049673F" w14:paraId="48021299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71DDA1B" w14:textId="77777777" w:rsidR="006B06FF" w:rsidRDefault="006B06FF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XVI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4526EF" w14:textId="77777777" w:rsidR="006B06FF" w:rsidRPr="005526C2" w:rsidRDefault="006B06FF" w:rsidP="006B06FF">
            <w:pPr>
              <w:pStyle w:val="Corpsexigence"/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Le mot de passe doit être stocké sous forme chiffré.</w:t>
            </w:r>
          </w:p>
          <w:p w14:paraId="0AF37299" w14:textId="77777777" w:rsidR="006B06FF" w:rsidRPr="006B06FF" w:rsidRDefault="006B06FF" w:rsidP="00887E58">
            <w:pPr>
              <w:pStyle w:val="Corpsexigence"/>
              <w:rPr>
                <w:sz w:val="22"/>
                <w:szCs w:val="22"/>
              </w:rPr>
            </w:pP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800DE8" w14:textId="77777777" w:rsidR="006B06FF" w:rsidRDefault="00F709D6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A24B35" w14:textId="77777777" w:rsidR="006B06FF" w:rsidRPr="00CB0917" w:rsidRDefault="006B06FF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42C0680" w14:textId="77777777" w:rsidR="006B06FF" w:rsidRPr="00CB0917" w:rsidRDefault="006B06FF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6B06FF" w:rsidRPr="0049673F" w14:paraId="39B9FD11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29056F8" w14:textId="77777777" w:rsidR="006B06FF" w:rsidRDefault="006B06FF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XVII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6652456" w14:textId="77777777" w:rsidR="006B06FF" w:rsidRPr="006B06FF" w:rsidRDefault="006B06FF" w:rsidP="006B06FF">
            <w:pPr>
              <w:pStyle w:val="Corpsexigence"/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Le mot de passe doit contenir au moins t caractère(s)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12FD295" w14:textId="77777777" w:rsidR="006B06FF" w:rsidRDefault="006B06FF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E61B8" w14:textId="77777777" w:rsidR="006B06FF" w:rsidRPr="00CB0917" w:rsidRDefault="006B06FF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46E77D2D" w14:textId="77777777" w:rsidR="006B06FF" w:rsidRPr="00CB0917" w:rsidRDefault="006B06FF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241D3C" w:rsidRPr="0049673F" w14:paraId="2431EF93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2E4739" w14:textId="77777777" w:rsidR="00241D3C" w:rsidRDefault="00241D3C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XVIII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6F2B94" w14:textId="77777777" w:rsidR="00241D3C" w:rsidRPr="005526C2" w:rsidRDefault="00241D3C" w:rsidP="00241D3C">
            <w:pPr>
              <w:pStyle w:val="Corpsexigence"/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Le mot de passe ne doit pas dater de plus de 90 jours.</w:t>
            </w:r>
          </w:p>
          <w:p w14:paraId="4CE78663" w14:textId="77777777" w:rsidR="00241D3C" w:rsidRPr="00241D3C" w:rsidRDefault="00241D3C" w:rsidP="006B06FF">
            <w:pPr>
              <w:pStyle w:val="Corpsexigence"/>
              <w:rPr>
                <w:sz w:val="22"/>
                <w:szCs w:val="22"/>
              </w:rPr>
            </w:pP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1B5197" w14:textId="77777777" w:rsidR="00241D3C" w:rsidRDefault="00241D3C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15EE96" w14:textId="77777777" w:rsidR="00241D3C" w:rsidRPr="00CB0917" w:rsidRDefault="00241D3C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5C6EDD70" w14:textId="77777777" w:rsidR="00241D3C" w:rsidRPr="00CB0917" w:rsidRDefault="00241D3C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BD68F2" w:rsidRPr="0049673F" w14:paraId="7185A253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C0A4BC" w14:textId="77777777" w:rsidR="00BD68F2" w:rsidRDefault="00BD68F2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XIX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7C7AF7" w14:textId="77777777" w:rsidR="00BD68F2" w:rsidRPr="005526C2" w:rsidRDefault="00BD68F2" w:rsidP="00BD68F2">
            <w:pPr>
              <w:pStyle w:val="Corpsexigence"/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Les paramètres n, p, q, r, s, t, u, v doivent être configurable uniquement par un utilisateur de type</w:t>
            </w:r>
            <w:proofErr w:type="gramStart"/>
            <w:r w:rsidRPr="005526C2">
              <w:rPr>
                <w:sz w:val="22"/>
                <w:szCs w:val="22"/>
              </w:rPr>
              <w:t xml:space="preserve"> «Administrateur</w:t>
            </w:r>
            <w:proofErr w:type="gramEnd"/>
            <w:r w:rsidRPr="005526C2">
              <w:rPr>
                <w:sz w:val="22"/>
                <w:szCs w:val="22"/>
              </w:rPr>
              <w:t>».</w:t>
            </w:r>
          </w:p>
          <w:p w14:paraId="31863830" w14:textId="77777777" w:rsidR="00BD68F2" w:rsidRPr="00BD68F2" w:rsidRDefault="00BD68F2" w:rsidP="00241D3C">
            <w:pPr>
              <w:pStyle w:val="Corpsexigence"/>
              <w:rPr>
                <w:sz w:val="22"/>
                <w:szCs w:val="22"/>
              </w:rPr>
            </w:pP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2656D8" w14:textId="77777777" w:rsidR="00BD68F2" w:rsidRDefault="00BD68F2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DE41EF" w14:textId="77777777" w:rsidR="00BD68F2" w:rsidRPr="00CB0917" w:rsidRDefault="00BD68F2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B9440C5" w14:textId="77777777" w:rsidR="00BD68F2" w:rsidRPr="00CB0917" w:rsidRDefault="00BD68F2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BD68F2" w:rsidRPr="0049673F" w14:paraId="79E0F3D7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B14569" w14:textId="77777777" w:rsidR="00BD68F2" w:rsidRDefault="00BD68F2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XX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1C09F57" w14:textId="77777777" w:rsidR="00BD68F2" w:rsidRPr="003C19A6" w:rsidRDefault="00BD68F2" w:rsidP="00BD68F2">
            <w:pPr>
              <w:pStyle w:val="Corpsexigence"/>
              <w:rPr>
                <w:sz w:val="22"/>
                <w:szCs w:val="22"/>
              </w:rPr>
            </w:pPr>
            <w:r w:rsidRPr="003C19A6">
              <w:rPr>
                <w:sz w:val="22"/>
                <w:szCs w:val="22"/>
              </w:rPr>
              <w:t xml:space="preserve">Les paramètres n, p, q, r, s, t, u, v </w:t>
            </w:r>
            <w:r>
              <w:rPr>
                <w:sz w:val="22"/>
                <w:szCs w:val="22"/>
              </w:rPr>
              <w:t>sont caché pour un compte utilisateur</w:t>
            </w:r>
          </w:p>
          <w:p w14:paraId="35ADB069" w14:textId="77777777" w:rsidR="00BD68F2" w:rsidRPr="00BD68F2" w:rsidRDefault="00BD68F2" w:rsidP="00BD68F2">
            <w:pPr>
              <w:pStyle w:val="Corpsexigence"/>
              <w:rPr>
                <w:sz w:val="22"/>
                <w:szCs w:val="22"/>
              </w:rPr>
            </w:pP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5583E2" w14:textId="77777777" w:rsidR="00BD68F2" w:rsidRDefault="00BD68F2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B169D7" w14:textId="77777777" w:rsidR="00BD68F2" w:rsidRPr="00CB0917" w:rsidRDefault="00BD68F2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4B3636CB" w14:textId="77777777" w:rsidR="00BD68F2" w:rsidRPr="00CB0917" w:rsidRDefault="00BD68F2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BD68F2" w:rsidRPr="0049673F" w14:paraId="6BD8DAC7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5F7871A" w14:textId="77777777" w:rsidR="00BD68F2" w:rsidRDefault="00DA14AF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>XXI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6BDFF" w14:textId="77777777" w:rsidR="00BD68F2" w:rsidRPr="00DA14AF" w:rsidRDefault="00DA14AF" w:rsidP="00BD68F2">
            <w:pPr>
              <w:pStyle w:val="Corpsexigence"/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Le compte doit être bloqué après v tentatives de connexion infructueuse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B3B966" w14:textId="77777777" w:rsidR="00BD68F2" w:rsidRDefault="00DA14AF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DC6F1E" w14:textId="77777777" w:rsidR="00BD68F2" w:rsidRPr="00CB0917" w:rsidRDefault="00BD68F2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19FD5C7" w14:textId="77777777" w:rsidR="00BD68F2" w:rsidRPr="00CB0917" w:rsidRDefault="00BD68F2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31166B" w:rsidRPr="0049673F" w14:paraId="62F067CC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94DF9EE" w14:textId="77777777" w:rsidR="0031166B" w:rsidRDefault="0031166B" w:rsidP="00A94390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XXII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7A0B95" w14:textId="77777777" w:rsidR="0031166B" w:rsidRPr="005526C2" w:rsidRDefault="0031166B" w:rsidP="00BD68F2">
            <w:pPr>
              <w:pStyle w:val="Corpsexigenc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L’auto-installer doit pourvoir fonctionner correctement sur un </w:t>
            </w:r>
            <w:proofErr w:type="spellStart"/>
            <w:r>
              <w:rPr>
                <w:sz w:val="22"/>
                <w:szCs w:val="22"/>
              </w:rPr>
              <w:t>rasberry</w:t>
            </w:r>
            <w:proofErr w:type="spellEnd"/>
            <w:r>
              <w:rPr>
                <w:sz w:val="22"/>
                <w:szCs w:val="22"/>
              </w:rPr>
              <w:t>-Pi vierge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1B312A" w14:textId="77777777" w:rsidR="0031166B" w:rsidRDefault="0031166B" w:rsidP="00A94390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39F086" w14:textId="77777777" w:rsidR="0031166B" w:rsidRPr="00CB0917" w:rsidRDefault="0031166B" w:rsidP="00A94390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7CD1D79" w14:textId="77777777" w:rsidR="0031166B" w:rsidRPr="00CB0917" w:rsidRDefault="0031166B" w:rsidP="00A94390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841EA" w:rsidRPr="0049673F" w14:paraId="2D19AE49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CAE9D5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XXIII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79595B" w14:textId="77777777" w:rsidR="004841EA" w:rsidRDefault="004841EA" w:rsidP="004841EA">
            <w:pPr>
              <w:pStyle w:val="Corpsexigenc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L’auto-installer doit pourvoir fonctionner correctement sur un </w:t>
            </w:r>
            <w:proofErr w:type="spellStart"/>
            <w:r>
              <w:rPr>
                <w:sz w:val="22"/>
                <w:szCs w:val="22"/>
              </w:rPr>
              <w:t>rasberry</w:t>
            </w:r>
            <w:proofErr w:type="spellEnd"/>
            <w:r>
              <w:rPr>
                <w:sz w:val="22"/>
                <w:szCs w:val="22"/>
              </w:rPr>
              <w:t xml:space="preserve">-Pi déjà utilisé avec des dossiers/fichiers 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65F51D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793985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3A070F1" w14:textId="77777777" w:rsidR="004841EA" w:rsidRPr="00CB0917" w:rsidRDefault="004841EA" w:rsidP="004841EA">
            <w:pPr>
              <w:pStyle w:val="TableLabe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841EA" w:rsidRPr="00E60680" w14:paraId="2877DC55" w14:textId="77777777" w:rsidTr="005526C2">
        <w:trPr>
          <w:trHeight w:val="358"/>
        </w:trPr>
        <w:tc>
          <w:tcPr>
            <w:tcW w:w="1545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D3FED1A" w14:textId="77777777" w:rsidR="004841EA" w:rsidRPr="005526C2" w:rsidRDefault="004841EA" w:rsidP="004841EA">
            <w:pPr>
              <w:pStyle w:val="TableLabel"/>
              <w:rPr>
                <w:rFonts w:cs="Arial"/>
                <w:sz w:val="22"/>
                <w:szCs w:val="22"/>
              </w:rPr>
            </w:pPr>
            <w:r w:rsidRPr="005526C2">
              <w:rPr>
                <w:rFonts w:cs="Arial"/>
                <w:sz w:val="22"/>
                <w:szCs w:val="22"/>
                <w:lang w:val="en-GB"/>
              </w:rPr>
              <w:t>Test Execution:</w:t>
            </w:r>
          </w:p>
        </w:tc>
      </w:tr>
      <w:tr w:rsidR="004841EA" w:rsidRPr="005526C2" w14:paraId="7F8FFFB6" w14:textId="77777777" w:rsidTr="005526C2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94C7336" w14:textId="77777777" w:rsidR="004841EA" w:rsidRPr="00E60680" w:rsidRDefault="004841EA" w:rsidP="004841EA">
            <w:pPr>
              <w:pStyle w:val="TableText"/>
              <w:rPr>
                <w:rFonts w:ascii="Arial" w:hAnsi="Arial" w:cs="Arial"/>
                <w:szCs w:val="22"/>
                <w:lang w:val="en-GB"/>
              </w:rPr>
            </w:pPr>
            <w:r w:rsidRPr="00E60680">
              <w:rPr>
                <w:rFonts w:ascii="Arial" w:hAnsi="Arial" w:cs="Arial"/>
                <w:szCs w:val="22"/>
                <w:lang w:val="en-GB"/>
              </w:rPr>
              <w:t>1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EC994A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 xml:space="preserve">Appuyer sur le </w:t>
            </w:r>
            <w:r w:rsidRPr="00CB0917">
              <w:rPr>
                <w:rFonts w:cs="Arial"/>
                <w:sz w:val="22"/>
                <w:szCs w:val="22"/>
                <w:lang w:val="fr-FR"/>
              </w:rPr>
              <w:t>bouton</w:t>
            </w:r>
            <w:r w:rsidRPr="005526C2">
              <w:rPr>
                <w:rFonts w:cs="Arial"/>
                <w:sz w:val="22"/>
                <w:szCs w:val="22"/>
                <w:lang w:val="fr-FR"/>
              </w:rPr>
              <w:t xml:space="preserve"> </w:t>
            </w:r>
            <w:r w:rsidRPr="00CB0917">
              <w:rPr>
                <w:rFonts w:cs="Arial"/>
                <w:sz w:val="22"/>
                <w:szCs w:val="22"/>
                <w:lang w:val="fr-FR"/>
              </w:rPr>
              <w:t>‘</w:t>
            </w:r>
            <w:r w:rsidRPr="005526C2">
              <w:rPr>
                <w:rFonts w:cs="Arial"/>
                <w:sz w:val="22"/>
                <w:szCs w:val="22"/>
                <w:lang w:val="fr-FR"/>
              </w:rPr>
              <w:t>co</w:t>
            </w:r>
            <w:r w:rsidRPr="00CB0917">
              <w:rPr>
                <w:rFonts w:cs="Arial"/>
                <w:sz w:val="22"/>
                <w:szCs w:val="22"/>
                <w:lang w:val="fr-FR"/>
              </w:rPr>
              <w:t xml:space="preserve">nnexion’ puis rentrer ses identifiants 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C167FA" w14:textId="77777777" w:rsidR="004841EA" w:rsidRPr="005526C2" w:rsidRDefault="004841EA" w:rsidP="004841EA">
            <w:pPr>
              <w:pStyle w:val="BodyText"/>
              <w:rPr>
                <w:rFonts w:cs="Arial"/>
                <w:lang w:val="fr-FR"/>
              </w:rPr>
            </w:pPr>
            <w:r w:rsidRPr="00CB0917">
              <w:rPr>
                <w:rFonts w:cs="Arial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BEAF39" w14:textId="77777777" w:rsidR="004841EA" w:rsidRPr="005526C2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754E989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841EA" w:rsidRPr="005526C2" w14:paraId="371DEDF4" w14:textId="77777777" w:rsidTr="005526C2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251EC3E" w14:textId="77777777" w:rsidR="004841EA" w:rsidRPr="00E60680" w:rsidRDefault="004841EA" w:rsidP="004841EA">
            <w:pPr>
              <w:pStyle w:val="TableText"/>
              <w:rPr>
                <w:rFonts w:ascii="Arial" w:hAnsi="Arial" w:cs="Arial"/>
                <w:szCs w:val="22"/>
                <w:lang w:val="en-GB"/>
              </w:rPr>
            </w:pPr>
            <w:r w:rsidRPr="00E60680">
              <w:rPr>
                <w:rFonts w:ascii="Arial" w:hAnsi="Arial" w:cs="Arial"/>
                <w:szCs w:val="22"/>
                <w:lang w:val="en-GB"/>
              </w:rPr>
              <w:t>2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BE0DB92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>Se connecter en tant q</w:t>
            </w:r>
            <w:r w:rsidRPr="00CB0917">
              <w:rPr>
                <w:rFonts w:cs="Arial"/>
                <w:sz w:val="22"/>
                <w:szCs w:val="22"/>
                <w:lang w:val="fr-FR"/>
              </w:rPr>
              <w:t>u’admin puis aller dans l’onglet paramètres et tester tous actions possibles dans la catégorie ‘Comptes Utilisateurs’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C5429BB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3D1E5E3" w14:textId="77777777" w:rsidR="004841EA" w:rsidRPr="005526C2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66D3883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841EA" w:rsidRPr="005526C2" w14:paraId="7C5DC4AA" w14:textId="77777777" w:rsidTr="005526C2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3E86DB" w14:textId="77777777" w:rsidR="004841EA" w:rsidRPr="00E60680" w:rsidRDefault="004841EA" w:rsidP="004841EA">
            <w:pPr>
              <w:pStyle w:val="TableText"/>
              <w:rPr>
                <w:rFonts w:ascii="Arial" w:hAnsi="Arial" w:cs="Arial"/>
                <w:szCs w:val="22"/>
                <w:lang w:val="en-GB"/>
              </w:rPr>
            </w:pPr>
            <w:r w:rsidRPr="00E60680">
              <w:rPr>
                <w:rFonts w:ascii="Arial" w:hAnsi="Arial" w:cs="Arial"/>
                <w:szCs w:val="22"/>
                <w:lang w:val="en-GB"/>
              </w:rPr>
              <w:t>3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3C8318A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lang w:val="fr-FR"/>
              </w:rPr>
              <w:t>Se connecter en tant qu’utilisateur puis aller dans le menu et voir qu’il n’y a pas l’onglet paramètre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2213487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E8FE21" w14:textId="77777777" w:rsidR="004841EA" w:rsidRPr="005526C2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69FEB9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841EA" w:rsidRPr="005526C2" w14:paraId="2BC87F25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44E9635" w14:textId="77777777" w:rsidR="004841EA" w:rsidRPr="00E60680" w:rsidRDefault="004841EA" w:rsidP="004841EA">
            <w:pPr>
              <w:pStyle w:val="TableText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t>4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5E5512F" w14:textId="77777777" w:rsidR="004841EA" w:rsidRPr="005526C2" w:rsidDel="00724D0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 xml:space="preserve">Se connecter en tant qu’admin puis aller dans </w:t>
            </w:r>
            <w:proofErr w:type="spellStart"/>
            <w:r w:rsidRPr="005526C2">
              <w:rPr>
                <w:rFonts w:cs="Arial"/>
                <w:sz w:val="22"/>
                <w:szCs w:val="22"/>
                <w:lang w:val="fr-FR"/>
              </w:rPr>
              <w:t>l</w:t>
            </w:r>
            <w:proofErr w:type="spellEnd"/>
            <w:r w:rsidRPr="00CB0917">
              <w:rPr>
                <w:rFonts w:cs="Arial"/>
                <w:sz w:val="22"/>
                <w:szCs w:val="22"/>
                <w:lang w:val="fr-FR"/>
              </w:rPr>
              <w:t xml:space="preserve"> l’onglet paramètres et regarder les logs se trouvant dans la catégorie Logs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68616D" w14:textId="77777777" w:rsidR="004841EA" w:rsidRPr="005526C2" w:rsidDel="00724D0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6E54EA" w14:textId="77777777" w:rsidR="004841EA" w:rsidRPr="005526C2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7BC3EF8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841EA" w:rsidRPr="005526C2" w14:paraId="43F99A7E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5C27A1E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t>5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0D3BC45" w14:textId="77777777" w:rsidR="004841EA" w:rsidRPr="005526C2" w:rsidDel="00724D0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 xml:space="preserve">Se connecter en tant </w:t>
            </w:r>
            <w:r w:rsidRPr="00CB0917">
              <w:rPr>
                <w:rFonts w:cs="Arial"/>
                <w:sz w:val="22"/>
                <w:szCs w:val="22"/>
                <w:lang w:val="fr-FR"/>
              </w:rPr>
              <w:t>qu’utilisateur puis aller dans le menu et voir qu’il n’y a pas l’onglet paramètre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5EA8811" w14:textId="77777777" w:rsidR="004841EA" w:rsidRPr="005526C2" w:rsidDel="00724D0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172EEAE" w14:textId="77777777" w:rsidR="004841EA" w:rsidRPr="005526C2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3B88BD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841EA" w:rsidRPr="004D5046" w14:paraId="34D69541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9A8B9D3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t>6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EDBCA1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>Aller dans la page d’accueil sans se connecter et appuyer sur ‘démarrer une capture’ sans rien remplir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36A3253" w14:textId="77777777" w:rsidR="004841EA" w:rsidRPr="00CB0917" w:rsidDel="00724D0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1958B7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6D5806" w14:textId="77777777" w:rsidR="004841EA" w:rsidRPr="00CB091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 xml:space="preserve"> La photo est bien prise et garder dans la base de données </w:t>
            </w:r>
          </w:p>
        </w:tc>
      </w:tr>
      <w:tr w:rsidR="004841EA" w:rsidRPr="004D5046" w14:paraId="4B4BC911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28A57F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t>7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61CC88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526C2">
              <w:rPr>
                <w:rFonts w:cs="Arial"/>
                <w:sz w:val="22"/>
                <w:szCs w:val="22"/>
                <w:lang w:val="fr-FR"/>
              </w:rPr>
              <w:t xml:space="preserve">Aller dans la page d’accueil sans se connecter et appuyer sur ‘démarrer une capture’ </w:t>
            </w:r>
            <w:r w:rsidRPr="00CB0917">
              <w:rPr>
                <w:rFonts w:cs="Arial"/>
                <w:sz w:val="22"/>
                <w:szCs w:val="22"/>
                <w:lang w:val="fr-FR"/>
              </w:rPr>
              <w:t>en remplissant soit le nom soit la description ou les deux en même temps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BF05D9E" w14:textId="77777777" w:rsidR="004841EA" w:rsidRPr="00CB0917" w:rsidDel="00724D0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443291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654B90C" w14:textId="77777777" w:rsidR="004841EA" w:rsidRPr="00CB091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La photo est bien prise et garder dans la base de données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 avec les caractéristiques donnée</w:t>
            </w:r>
          </w:p>
        </w:tc>
      </w:tr>
      <w:tr w:rsidR="004841EA" w:rsidRPr="004D5046" w14:paraId="543651D9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6D647F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t>8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0B53560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B69CB">
              <w:rPr>
                <w:rFonts w:cs="Arial"/>
                <w:sz w:val="22"/>
                <w:szCs w:val="22"/>
                <w:lang w:val="fr-FR"/>
              </w:rPr>
              <w:t xml:space="preserve">Aller dans la page d’accueil 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en se connectant </w:t>
            </w:r>
            <w:r w:rsidRPr="005B69CB">
              <w:rPr>
                <w:rFonts w:cs="Arial"/>
                <w:sz w:val="22"/>
                <w:szCs w:val="22"/>
                <w:lang w:val="fr-FR"/>
              </w:rPr>
              <w:t>et appuyer sur ‘démarrer une capture’ sans rien remplir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2CD8A88" w14:textId="77777777" w:rsidR="004841EA" w:rsidRPr="00CB0917" w:rsidDel="00724D0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248310A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8E17DD" w14:textId="77777777" w:rsidR="004841EA" w:rsidRPr="00CB091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La photo est bien prise et garder dans la base de données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 en plus de donner le nom de l’utilisateur qui la prise</w:t>
            </w:r>
          </w:p>
        </w:tc>
      </w:tr>
      <w:tr w:rsidR="004841EA" w:rsidRPr="004D5046" w14:paraId="0BEA63C0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2EEE67F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t>9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20D68DB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5B69CB">
              <w:rPr>
                <w:rFonts w:cs="Arial"/>
                <w:sz w:val="22"/>
                <w:szCs w:val="22"/>
                <w:lang w:val="fr-FR"/>
              </w:rPr>
              <w:t xml:space="preserve">Aller dans la page d’accueil 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en se connectant </w:t>
            </w:r>
            <w:r w:rsidRPr="005B69CB">
              <w:rPr>
                <w:rFonts w:cs="Arial"/>
                <w:sz w:val="22"/>
                <w:szCs w:val="22"/>
                <w:lang w:val="fr-FR"/>
              </w:rPr>
              <w:t xml:space="preserve">et appuyer sur ‘démarrer une capture’ </w:t>
            </w:r>
            <w:r w:rsidRPr="00CB0917">
              <w:rPr>
                <w:rFonts w:cs="Arial"/>
                <w:sz w:val="22"/>
                <w:szCs w:val="22"/>
                <w:lang w:val="fr-FR"/>
              </w:rPr>
              <w:t>en remplissant soit le nom soit la description ou les deux en même temps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77C87C7" w14:textId="77777777" w:rsidR="004841EA" w:rsidRPr="00CB0917" w:rsidDel="00724D0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71BE8D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A7F839" w14:textId="77777777" w:rsidR="004841EA" w:rsidRPr="00CB091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 w:rsidRPr="00CB0917">
              <w:rPr>
                <w:rFonts w:cs="Arial"/>
                <w:sz w:val="22"/>
                <w:szCs w:val="22"/>
                <w:lang w:val="fr-FR"/>
              </w:rPr>
              <w:t>La photo est bien prise et garder dans la base de données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 avec les caractéristiques donnée en plus de donner le nom de l’utilisateur qui la prise</w:t>
            </w:r>
          </w:p>
        </w:tc>
      </w:tr>
      <w:tr w:rsidR="004841EA" w:rsidRPr="004D5046" w14:paraId="7BD27ECA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A016357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lastRenderedPageBreak/>
              <w:t>10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24CC8FC" w14:textId="77777777" w:rsidR="004841EA" w:rsidRPr="005526C2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Se connecter en compte admin puis créer un mot de passe avec q caractère spéciaux en allant dans l’onglet utilisateur se trouvant dans le menu paramètres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6C75738" w14:textId="77777777" w:rsidR="004841EA" w:rsidRPr="00CB0917" w:rsidDel="00724D0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869D9DC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D79095" w14:textId="77777777" w:rsidR="004841EA" w:rsidRPr="00CB0917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On peut créer un mot de passe sans caractères spéciaux</w:t>
            </w:r>
          </w:p>
        </w:tc>
      </w:tr>
      <w:tr w:rsidR="004841EA" w:rsidRPr="004D5046" w14:paraId="2C17EE89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5570358" w14:textId="77777777" w:rsidR="004841EA" w:rsidRPr="005526C2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 w:rsidRPr="005526C2">
              <w:rPr>
                <w:rFonts w:ascii="Arial" w:hAnsi="Arial" w:cs="Arial"/>
                <w:szCs w:val="22"/>
                <w:lang w:val="fr-FR"/>
              </w:rPr>
              <w:t>11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6281978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Se connecter en compte admin puis créer un mot de passe avec p caractères alphabétiques en minuscule en allant dans l’onglet utilisateur se trouvant dans le menu paramètres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B65C38B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0B991E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9FDE3C6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On peut créer un mot de passe dans caractères alphabétiques en minuscule (c’est-à-dire qu’avec des numéros ou caractères spéciaux)</w:t>
            </w:r>
          </w:p>
        </w:tc>
      </w:tr>
      <w:tr w:rsidR="004841EA" w:rsidRPr="004D5046" w14:paraId="6C7D2A22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D26BBD0" w14:textId="77777777" w:rsidR="004841EA" w:rsidRPr="00191403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12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1FFDD53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Se connecter en compte admin puis créer un mot de passe sans accent en allant dans l’onglet utilisateur se trouvant dans le menu paramètres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FDA8CED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5D166C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31FB28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On peut créer un mot de passe avec des accents</w:t>
            </w:r>
          </w:p>
        </w:tc>
      </w:tr>
      <w:tr w:rsidR="004841EA" w:rsidRPr="004D5046" w14:paraId="053EE6EF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8C65D2E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13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CF166E2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 xml:space="preserve">Se connecter en compte admin puis créer un mot de passe </w:t>
            </w:r>
            <w:r w:rsidRPr="00887E58">
              <w:rPr>
                <w:rFonts w:cs="Arial"/>
                <w:sz w:val="22"/>
                <w:szCs w:val="22"/>
                <w:lang w:val="fr-FR"/>
              </w:rPr>
              <w:t xml:space="preserve">sans </w:t>
            </w:r>
            <w:r w:rsidRPr="005526C2">
              <w:rPr>
                <w:sz w:val="22"/>
                <w:szCs w:val="22"/>
                <w:lang w:val="fr-FR"/>
              </w:rPr>
              <w:t>contenir le login de l’utilisateur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 en allant dans l’onglet utilisateur se trouvant dans le menu paramètres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404B648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3D1BB40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0970F4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On peut créer un mot de passe contenant le login de l’utilisateur</w:t>
            </w:r>
          </w:p>
        </w:tc>
      </w:tr>
      <w:tr w:rsidR="004841EA" w:rsidRPr="004D5046" w14:paraId="49D162F0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92E0B55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14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6759F54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Se connecter en compte admin puis créer un mot de passe en contenant</w:t>
            </w:r>
            <w:r w:rsidRPr="003C19A6">
              <w:rPr>
                <w:sz w:val="22"/>
                <w:szCs w:val="22"/>
                <w:lang w:val="fr-FR"/>
              </w:rPr>
              <w:t xml:space="preserve"> r</w:t>
            </w:r>
            <w:r>
              <w:rPr>
                <w:sz w:val="22"/>
                <w:szCs w:val="22"/>
                <w:lang w:val="fr-FR"/>
              </w:rPr>
              <w:t xml:space="preserve"> caractères alphabétiques en majuscule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 en allant dans l’onglet utilisateur se trouvant dans le menu paramètres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96E2CE8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BDC6DB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827BBB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On peut créer un mot de passe de caractère alphabétique en majuscule</w:t>
            </w:r>
          </w:p>
        </w:tc>
      </w:tr>
      <w:tr w:rsidR="004841EA" w:rsidRPr="004D5046" w14:paraId="3FD3087F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0CD7F43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15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697DA4B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 xml:space="preserve">Se connecter en compte admin puis créer un mot de passe </w:t>
            </w:r>
            <w:r w:rsidRPr="00887E58">
              <w:rPr>
                <w:rFonts w:cs="Arial"/>
                <w:sz w:val="22"/>
                <w:szCs w:val="22"/>
                <w:lang w:val="fr-FR"/>
              </w:rPr>
              <w:t xml:space="preserve">sans </w:t>
            </w:r>
            <w:r w:rsidRPr="003C19A6">
              <w:rPr>
                <w:sz w:val="22"/>
                <w:szCs w:val="22"/>
                <w:lang w:val="fr-FR"/>
              </w:rPr>
              <w:t xml:space="preserve">contenir </w:t>
            </w:r>
            <w:r>
              <w:rPr>
                <w:sz w:val="22"/>
                <w:szCs w:val="22"/>
                <w:lang w:val="fr-FR"/>
              </w:rPr>
              <w:t>s caractères numérique</w:t>
            </w:r>
            <w:r>
              <w:rPr>
                <w:rFonts w:cs="Arial"/>
                <w:sz w:val="22"/>
                <w:szCs w:val="22"/>
                <w:lang w:val="fr-FR"/>
              </w:rPr>
              <w:t xml:space="preserve"> en allant dans l’onglet utilisateur se trouvant dans le menu paramètres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A9E6ED9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0F6CF2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7240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On peut créer un mot de passe sans même de caractère numérique</w:t>
            </w:r>
          </w:p>
        </w:tc>
      </w:tr>
      <w:tr w:rsidR="004841EA" w:rsidRPr="004D5046" w14:paraId="03E53E01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DF9C4BC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16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FD168C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Vérifier directement dans la BDD pour voir si le mot de passe est chiffré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56BFD1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 xml:space="preserve">FAIL 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098F4A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CAE5F7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Mais il est en cours de réalisation</w:t>
            </w:r>
          </w:p>
        </w:tc>
      </w:tr>
      <w:tr w:rsidR="004841EA" w:rsidRPr="004D5046" w14:paraId="69313646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C8856DA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17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5789C4B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Se connecter en compte admin puis créer un mot de passe contenant</w:t>
            </w:r>
            <w:r w:rsidRPr="003C19A6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 xml:space="preserve">t caractères </w:t>
            </w:r>
            <w:r>
              <w:rPr>
                <w:rFonts w:cs="Arial"/>
                <w:sz w:val="22"/>
                <w:szCs w:val="22"/>
                <w:lang w:val="fr-FR"/>
              </w:rPr>
              <w:t>en allant dans l’onglet utilisateur se trouvant dans le menu paramètres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F10E4CD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6267A78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3519F2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Il n’y a pas de limite minimum pour créer un mot de passe</w:t>
            </w:r>
          </w:p>
        </w:tc>
      </w:tr>
      <w:tr w:rsidR="004841EA" w:rsidRPr="004D5046" w14:paraId="2DF2145B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FFC01B6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18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1DA5446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Tester de se connecter avec un compte où la valeur ‘duration’ du mot de passe est plus de 90 jours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FDFBAE6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11EF9B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21F649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On peut quand même s’y connecter</w:t>
            </w:r>
          </w:p>
        </w:tc>
      </w:tr>
      <w:tr w:rsidR="004841EA" w:rsidRPr="00162560" w14:paraId="526B4FFE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B03A5A0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19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F5B84E" w14:textId="77777777" w:rsidR="004841EA" w:rsidRPr="00BD68F2" w:rsidRDefault="004841EA" w:rsidP="004841EA">
            <w:pPr>
              <w:pStyle w:val="Corpsexigence"/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Se connecter en tant qu’administrateur et aller dans le menu paramètres puis dans l’onglet configuration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EAC3F43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103A64A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0F1A29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841EA" w:rsidRPr="004D5046" w14:paraId="589F64C5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9E891FA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20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A352871" w14:textId="77777777" w:rsidR="004841EA" w:rsidRPr="005526C2" w:rsidRDefault="004841EA" w:rsidP="004841EA">
            <w:pPr>
              <w:pStyle w:val="Corpsexigence"/>
              <w:rPr>
                <w:sz w:val="22"/>
                <w:szCs w:val="22"/>
              </w:rPr>
            </w:pPr>
            <w:r w:rsidRPr="005526C2">
              <w:rPr>
                <w:sz w:val="22"/>
                <w:szCs w:val="22"/>
              </w:rPr>
              <w:t>Se connecter en tant qu</w:t>
            </w:r>
            <w:r>
              <w:rPr>
                <w:sz w:val="22"/>
                <w:szCs w:val="22"/>
              </w:rPr>
              <w:t>e simple utilisateur</w:t>
            </w:r>
            <w:r w:rsidRPr="005526C2">
              <w:rPr>
                <w:sz w:val="22"/>
                <w:szCs w:val="22"/>
              </w:rPr>
              <w:t xml:space="preserve"> et aller dans le menu paramètres puis dans l’onglet configuration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45D6460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E06AE0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70EF77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On ne parvient pas à voir l’onglet paramètre en tant qu’utilisateur</w:t>
            </w:r>
          </w:p>
        </w:tc>
      </w:tr>
      <w:tr w:rsidR="004841EA" w:rsidRPr="004D5046" w14:paraId="62568004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5E9D0C6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lastRenderedPageBreak/>
              <w:t>21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5FB3BC2" w14:textId="77777777" w:rsidR="004841EA" w:rsidRPr="00BD68F2" w:rsidRDefault="004841EA" w:rsidP="004841EA">
            <w:pPr>
              <w:pStyle w:val="Corpsexigenc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Tenter de se connecter plusieurs fois en se trompant de mot de passe 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23056D2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FAIL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7F8BDC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253B08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 xml:space="preserve">Le compte n’est jamais bloqué </w:t>
            </w:r>
          </w:p>
        </w:tc>
      </w:tr>
      <w:tr w:rsidR="004841EA" w:rsidRPr="00162560" w14:paraId="04E239D0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B79F8B0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22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464C9C" w14:textId="77777777" w:rsidR="0047143F" w:rsidRDefault="0047143F" w:rsidP="004841EA">
            <w:pPr>
              <w:pStyle w:val="Corpsexigence"/>
              <w:rPr>
                <w:sz w:val="22"/>
                <w:szCs w:val="22"/>
              </w:rPr>
            </w:pPr>
            <w:r w:rsidRPr="0047143F">
              <w:rPr>
                <w:sz w:val="22"/>
                <w:szCs w:val="22"/>
              </w:rPr>
              <w:t xml:space="preserve">Pour lancer l'installation du logiciel, télécharger la dernière version dans l'onglet "releases" de GitHub : </w:t>
            </w:r>
            <w:hyperlink r:id="rId9" w:history="1">
              <w:r w:rsidRPr="003E3274">
                <w:rPr>
                  <w:rStyle w:val="Hyperlink"/>
                  <w:sz w:val="22"/>
                  <w:szCs w:val="22"/>
                </w:rPr>
                <w:t>https://github.com/Swinir/SAE-24_Experimental_XTRA_Photo/releases</w:t>
              </w:r>
            </w:hyperlink>
          </w:p>
          <w:p w14:paraId="00F5B9E4" w14:textId="77777777" w:rsidR="0047143F" w:rsidRDefault="0047143F" w:rsidP="0047143F">
            <w:pPr>
              <w:pStyle w:val="Corpsexigenc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Ensuite on copie</w:t>
            </w:r>
            <w:r w:rsidRPr="0047143F">
              <w:rPr>
                <w:sz w:val="22"/>
                <w:szCs w:val="22"/>
              </w:rPr>
              <w:t xml:space="preserve"> le fichier zip obtenu dans le dossier de votre choix puis </w:t>
            </w:r>
            <w:r>
              <w:rPr>
                <w:sz w:val="22"/>
                <w:szCs w:val="22"/>
              </w:rPr>
              <w:t>on le</w:t>
            </w:r>
            <w:r w:rsidRPr="0047143F">
              <w:rPr>
                <w:sz w:val="22"/>
                <w:szCs w:val="22"/>
              </w:rPr>
              <w:t>.</w:t>
            </w:r>
          </w:p>
          <w:p w14:paraId="6DE922AA" w14:textId="77777777" w:rsidR="004841EA" w:rsidRDefault="0047143F" w:rsidP="0047143F">
            <w:pPr>
              <w:pStyle w:val="Corpsexigenc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Puis on ouvre</w:t>
            </w:r>
            <w:r w:rsidRPr="0047143F">
              <w:rPr>
                <w:sz w:val="22"/>
                <w:szCs w:val="22"/>
              </w:rPr>
              <w:t xml:space="preserve"> un terminal et </w:t>
            </w:r>
            <w:r>
              <w:rPr>
                <w:sz w:val="22"/>
                <w:szCs w:val="22"/>
              </w:rPr>
              <w:t>on créer un</w:t>
            </w:r>
            <w:r w:rsidRPr="0047143F">
              <w:rPr>
                <w:sz w:val="22"/>
                <w:szCs w:val="22"/>
              </w:rPr>
              <w:t xml:space="preserve"> dossier dans lequel </w:t>
            </w:r>
            <w:r>
              <w:rPr>
                <w:sz w:val="22"/>
                <w:szCs w:val="22"/>
              </w:rPr>
              <w:t>on</w:t>
            </w:r>
            <w:r w:rsidRPr="0047143F">
              <w:rPr>
                <w:sz w:val="22"/>
                <w:szCs w:val="22"/>
              </w:rPr>
              <w:t xml:space="preserve"> décompresse l'archive.</w:t>
            </w:r>
            <w:r>
              <w:rPr>
                <w:sz w:val="22"/>
                <w:szCs w:val="22"/>
              </w:rPr>
              <w:t xml:space="preserve"> Et enfin on t</w:t>
            </w:r>
            <w:r w:rsidRPr="0047143F">
              <w:rPr>
                <w:sz w:val="22"/>
                <w:szCs w:val="22"/>
              </w:rPr>
              <w:t xml:space="preserve">ape la commande suivante dans le terminal : </w:t>
            </w:r>
            <w:proofErr w:type="spellStart"/>
            <w:r w:rsidRPr="0047143F">
              <w:rPr>
                <w:sz w:val="22"/>
                <w:szCs w:val="22"/>
              </w:rPr>
              <w:t>sudo</w:t>
            </w:r>
            <w:proofErr w:type="spellEnd"/>
            <w:r w:rsidRPr="0047143F">
              <w:rPr>
                <w:sz w:val="22"/>
                <w:szCs w:val="22"/>
              </w:rPr>
              <w:t xml:space="preserve"> ./start.sh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3E3B9FF" w14:textId="77777777" w:rsidR="004841EA" w:rsidRDefault="0047143F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633BE2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FD3B8B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841EA" w:rsidRPr="00162560" w14:paraId="58312597" w14:textId="77777777" w:rsidTr="00F63B1D">
        <w:trPr>
          <w:cantSplit/>
          <w:trHeight w:val="396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5D08CC4" w14:textId="77777777" w:rsidR="004841EA" w:rsidRDefault="004841EA" w:rsidP="004841EA">
            <w:pPr>
              <w:pStyle w:val="TableText"/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23</w:t>
            </w:r>
          </w:p>
        </w:tc>
        <w:tc>
          <w:tcPr>
            <w:tcW w:w="5671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B541D9" w14:textId="77777777" w:rsidR="0047143F" w:rsidRDefault="0047143F" w:rsidP="0047143F">
            <w:pPr>
              <w:pStyle w:val="Corpsexigence"/>
              <w:rPr>
                <w:sz w:val="22"/>
                <w:szCs w:val="22"/>
              </w:rPr>
            </w:pPr>
            <w:r w:rsidRPr="0047143F">
              <w:rPr>
                <w:sz w:val="22"/>
                <w:szCs w:val="22"/>
              </w:rPr>
              <w:t xml:space="preserve">Pour lancer l'installation du logiciel, télécharger la dernière version dans l'onglet "releases" de GitHub : </w:t>
            </w:r>
            <w:hyperlink r:id="rId10" w:history="1">
              <w:r w:rsidRPr="003E3274">
                <w:rPr>
                  <w:rStyle w:val="Hyperlink"/>
                  <w:sz w:val="22"/>
                  <w:szCs w:val="22"/>
                </w:rPr>
                <w:t>https://github.com/Swinir/SAE-24_Experimental_XTRA_Photo/releases</w:t>
              </w:r>
            </w:hyperlink>
          </w:p>
          <w:p w14:paraId="30AC0B68" w14:textId="77777777" w:rsidR="0047143F" w:rsidRDefault="0047143F" w:rsidP="0047143F">
            <w:pPr>
              <w:pStyle w:val="Corpsexigenc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Ensuite on copie</w:t>
            </w:r>
            <w:r w:rsidRPr="0047143F">
              <w:rPr>
                <w:sz w:val="22"/>
                <w:szCs w:val="22"/>
              </w:rPr>
              <w:t xml:space="preserve"> le fichier zip obtenu dans le dossier de votre choix puis </w:t>
            </w:r>
            <w:r>
              <w:rPr>
                <w:sz w:val="22"/>
                <w:szCs w:val="22"/>
              </w:rPr>
              <w:t>on le</w:t>
            </w:r>
            <w:r w:rsidRPr="0047143F">
              <w:rPr>
                <w:sz w:val="22"/>
                <w:szCs w:val="22"/>
              </w:rPr>
              <w:t>.</w:t>
            </w:r>
          </w:p>
          <w:p w14:paraId="533E6BFF" w14:textId="77777777" w:rsidR="004841EA" w:rsidRDefault="0047143F" w:rsidP="0047143F">
            <w:pPr>
              <w:pStyle w:val="Corpsexigenc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Puis on ouvre</w:t>
            </w:r>
            <w:r w:rsidRPr="0047143F">
              <w:rPr>
                <w:sz w:val="22"/>
                <w:szCs w:val="22"/>
              </w:rPr>
              <w:t xml:space="preserve"> un terminal et navigue dans l'arborescence jusqu'au dossier dans lequel </w:t>
            </w:r>
            <w:r>
              <w:rPr>
                <w:sz w:val="22"/>
                <w:szCs w:val="22"/>
              </w:rPr>
              <w:t>on</w:t>
            </w:r>
            <w:r w:rsidRPr="0047143F">
              <w:rPr>
                <w:sz w:val="22"/>
                <w:szCs w:val="22"/>
              </w:rPr>
              <w:t xml:space="preserve"> décompresse l'archive.</w:t>
            </w:r>
            <w:r>
              <w:rPr>
                <w:sz w:val="22"/>
                <w:szCs w:val="22"/>
              </w:rPr>
              <w:t xml:space="preserve"> Et enfin on t</w:t>
            </w:r>
            <w:r w:rsidRPr="0047143F">
              <w:rPr>
                <w:sz w:val="22"/>
                <w:szCs w:val="22"/>
              </w:rPr>
              <w:t xml:space="preserve">ape la commande suivante dans le terminal : </w:t>
            </w:r>
            <w:proofErr w:type="spellStart"/>
            <w:r w:rsidRPr="0047143F">
              <w:rPr>
                <w:sz w:val="22"/>
                <w:szCs w:val="22"/>
              </w:rPr>
              <w:t>sudo</w:t>
            </w:r>
            <w:proofErr w:type="spellEnd"/>
            <w:r w:rsidRPr="0047143F">
              <w:rPr>
                <w:sz w:val="22"/>
                <w:szCs w:val="22"/>
              </w:rPr>
              <w:t xml:space="preserve"> ./start.sh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CC1FFF6" w14:textId="77777777" w:rsidR="004841EA" w:rsidRDefault="0047143F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PASS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985508A" w14:textId="77777777" w:rsidR="004841EA" w:rsidRPr="00CB0917" w:rsidRDefault="004841EA" w:rsidP="004841EA">
            <w:pPr>
              <w:pStyle w:val="TableLabel"/>
              <w:jc w:val="center"/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6FA59B" w14:textId="77777777" w:rsidR="004841EA" w:rsidRDefault="004841EA" w:rsidP="004841EA">
            <w:pPr>
              <w:pStyle w:val="ColumnCell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4841EA" w:rsidRPr="00E60680" w14:paraId="758DAD49" w14:textId="77777777" w:rsidTr="005526C2">
        <w:trPr>
          <w:cantSplit/>
          <w:trHeight w:val="482"/>
        </w:trPr>
        <w:tc>
          <w:tcPr>
            <w:tcW w:w="651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BFC7A" w14:textId="77777777" w:rsidR="004841EA" w:rsidRPr="005526C2" w:rsidRDefault="004841EA" w:rsidP="004841EA">
            <w:pPr>
              <w:pStyle w:val="TableText"/>
              <w:jc w:val="left"/>
              <w:rPr>
                <w:rFonts w:ascii="Arial" w:hAnsi="Arial" w:cs="Arial"/>
                <w:b/>
                <w:szCs w:val="22"/>
                <w:lang w:val="en-GB"/>
              </w:rPr>
            </w:pPr>
            <w:r w:rsidRPr="005526C2">
              <w:rPr>
                <w:rFonts w:ascii="Arial" w:hAnsi="Arial" w:cs="Arial"/>
                <w:b/>
                <w:szCs w:val="22"/>
                <w:lang w:val="en-GB"/>
              </w:rPr>
              <w:t xml:space="preserve">Execution duration: </w:t>
            </w:r>
            <w:r>
              <w:rPr>
                <w:rFonts w:ascii="Arial" w:hAnsi="Arial" w:cs="Arial"/>
                <w:szCs w:val="22"/>
                <w:lang w:val="en-GB"/>
              </w:rPr>
              <w:t>2</w:t>
            </w:r>
            <w:r w:rsidRPr="005526C2">
              <w:rPr>
                <w:rFonts w:ascii="Arial" w:hAnsi="Arial" w:cs="Arial"/>
                <w:szCs w:val="22"/>
                <w:lang w:val="en-GB"/>
              </w:rPr>
              <w:t xml:space="preserve"> hours</w:t>
            </w:r>
          </w:p>
        </w:tc>
        <w:tc>
          <w:tcPr>
            <w:tcW w:w="894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91C05E" w14:textId="77777777" w:rsidR="004841EA" w:rsidRPr="005526C2" w:rsidRDefault="004841EA" w:rsidP="004841EA">
            <w:pPr>
              <w:pStyle w:val="TableText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4841EA" w:rsidRPr="00E60680" w14:paraId="79DD9F9A" w14:textId="77777777" w:rsidTr="005526C2">
        <w:trPr>
          <w:cantSplit/>
          <w:trHeight w:val="89"/>
        </w:trPr>
        <w:tc>
          <w:tcPr>
            <w:tcW w:w="15453" w:type="dxa"/>
            <w:gridSpan w:val="9"/>
            <w:tcBorders>
              <w:top w:val="single" w:sz="12" w:space="0" w:color="auto"/>
              <w:bottom w:val="nil"/>
            </w:tcBorders>
          </w:tcPr>
          <w:p w14:paraId="573DD33D" w14:textId="77777777" w:rsidR="004841EA" w:rsidRPr="005526C2" w:rsidRDefault="004841EA" w:rsidP="004841EA">
            <w:pPr>
              <w:pStyle w:val="TableLabel"/>
              <w:rPr>
                <w:rFonts w:cs="Arial"/>
                <w:sz w:val="22"/>
                <w:szCs w:val="22"/>
              </w:rPr>
            </w:pPr>
            <w:r w:rsidRPr="005526C2">
              <w:rPr>
                <w:rFonts w:cs="Arial"/>
                <w:sz w:val="22"/>
                <w:szCs w:val="22"/>
              </w:rPr>
              <w:t>Summary:</w:t>
            </w:r>
          </w:p>
        </w:tc>
      </w:tr>
      <w:tr w:rsidR="004841EA" w:rsidRPr="00E60680" w14:paraId="71F8A5BD" w14:textId="77777777" w:rsidTr="005526C2">
        <w:trPr>
          <w:cantSplit/>
          <w:trHeight w:val="396"/>
        </w:trPr>
        <w:tc>
          <w:tcPr>
            <w:tcW w:w="15453" w:type="dxa"/>
            <w:gridSpan w:val="9"/>
            <w:tcBorders>
              <w:top w:val="nil"/>
              <w:bottom w:val="single" w:sz="12" w:space="0" w:color="auto"/>
            </w:tcBorders>
          </w:tcPr>
          <w:p w14:paraId="4640CBFC" w14:textId="77777777" w:rsidR="004841EA" w:rsidRPr="005526C2" w:rsidRDefault="004841EA" w:rsidP="004841EA">
            <w:pPr>
              <w:pStyle w:val="TableText"/>
              <w:jc w:val="left"/>
              <w:rPr>
                <w:rFonts w:ascii="Arial" w:hAnsi="Arial" w:cs="Arial"/>
                <w:szCs w:val="22"/>
                <w:lang w:val="en-GB"/>
              </w:rPr>
            </w:pPr>
          </w:p>
          <w:p w14:paraId="3EDE51E5" w14:textId="77777777" w:rsidR="004841EA" w:rsidRPr="005526C2" w:rsidRDefault="004841EA" w:rsidP="004841EA">
            <w:pPr>
              <w:pStyle w:val="TableText"/>
              <w:jc w:val="left"/>
              <w:rPr>
                <w:rFonts w:ascii="Arial" w:hAnsi="Arial" w:cs="Arial"/>
                <w:szCs w:val="22"/>
                <w:lang w:val="en-US"/>
              </w:rPr>
            </w:pPr>
          </w:p>
        </w:tc>
      </w:tr>
      <w:bookmarkEnd w:id="1"/>
    </w:tbl>
    <w:p w14:paraId="6AFB44E9" w14:textId="77777777" w:rsidR="00721300" w:rsidRPr="00E60680" w:rsidRDefault="00721300" w:rsidP="00E60680">
      <w:pPr>
        <w:pStyle w:val="BodyText"/>
        <w:rPr>
          <w:rFonts w:cs="Arial"/>
        </w:rPr>
      </w:pPr>
    </w:p>
    <w:sectPr w:rsidR="00721300" w:rsidRPr="00E60680" w:rsidSect="005526C2">
      <w:footerReference w:type="default" r:id="rId11"/>
      <w:pgSz w:w="16840" w:h="11907" w:orient="landscape" w:code="9"/>
      <w:pgMar w:top="720" w:right="720" w:bottom="720" w:left="720" w:header="567" w:footer="284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F94A" w14:textId="77777777" w:rsidR="009D5C02" w:rsidRDefault="009D5C02">
      <w:r>
        <w:separator/>
      </w:r>
    </w:p>
  </w:endnote>
  <w:endnote w:type="continuationSeparator" w:id="0">
    <w:p w14:paraId="3D668DBA" w14:textId="77777777" w:rsidR="009D5C02" w:rsidRDefault="009D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Prop BT">
    <w:altName w:val="Symbol"/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DBF9" w14:textId="77777777" w:rsidR="005E117B" w:rsidRDefault="005E117B">
    <w:pPr>
      <w:pStyle w:val="Footer"/>
      <w:tabs>
        <w:tab w:val="clear" w:pos="4536"/>
        <w:tab w:val="clear" w:pos="9072"/>
        <w:tab w:val="right" w:pos="9639"/>
      </w:tabs>
      <w:jc w:val="right"/>
      <w:rPr>
        <w:sz w:val="20"/>
      </w:rPr>
    </w:pPr>
    <w:r>
      <w:rPr>
        <w:noProof/>
        <w:sz w:val="20"/>
      </w:rPr>
      <w:t xml:space="preserve">Page: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DC7CDA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DC7CDA">
      <w:rPr>
        <w:noProof/>
        <w:sz w:val="20"/>
      </w:rPr>
      <w:t>1</w:t>
    </w:r>
    <w:r>
      <w:rPr>
        <w:sz w:val="20"/>
      </w:rPr>
      <w:fldChar w:fldCharType="end"/>
    </w:r>
  </w:p>
  <w:p w14:paraId="5F989EC5" w14:textId="77777777" w:rsidR="005E117B" w:rsidRDefault="005E11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3BDC" w14:textId="77777777" w:rsidR="009D5C02" w:rsidRDefault="009D5C02">
      <w:r>
        <w:separator/>
      </w:r>
    </w:p>
  </w:footnote>
  <w:footnote w:type="continuationSeparator" w:id="0">
    <w:p w14:paraId="53315AF4" w14:textId="77777777" w:rsidR="009D5C02" w:rsidRDefault="009D5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CE46DD2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ECC364C"/>
    <w:lvl w:ilvl="0">
      <w:start w:val="1"/>
      <w:numFmt w:val="decimal"/>
      <w:pStyle w:val="Bullet3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0A1A83"/>
    <w:multiLevelType w:val="hybridMultilevel"/>
    <w:tmpl w:val="7806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4284"/>
    <w:multiLevelType w:val="hybridMultilevel"/>
    <w:tmpl w:val="5792D318"/>
    <w:lvl w:ilvl="0" w:tplc="D740676C">
      <w:start w:val="1"/>
      <w:numFmt w:val="bullet"/>
      <w:pStyle w:val="Bullet2"/>
      <w:lvlText w:val=""/>
      <w:lvlJc w:val="left"/>
      <w:pPr>
        <w:tabs>
          <w:tab w:val="num" w:pos="1948"/>
        </w:tabs>
        <w:ind w:left="1948" w:hanging="360"/>
      </w:pPr>
      <w:rPr>
        <w:rFonts w:ascii="SymbolProp BT" w:hAnsi="SymbolProp BT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23CF"/>
    <w:multiLevelType w:val="hybridMultilevel"/>
    <w:tmpl w:val="9BFCC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201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5B7A6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2568C9"/>
    <w:multiLevelType w:val="multilevel"/>
    <w:tmpl w:val="C686BD02"/>
    <w:lvl w:ilvl="0">
      <w:start w:val="1"/>
      <w:numFmt w:val="decimal"/>
      <w:pStyle w:val="DocumentMap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DocumentMap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4332273"/>
    <w:multiLevelType w:val="hybridMultilevel"/>
    <w:tmpl w:val="0F8CA998"/>
    <w:lvl w:ilvl="0" w:tplc="DBD4D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81FB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6170B0"/>
    <w:multiLevelType w:val="singleLevel"/>
    <w:tmpl w:val="F6B64FB2"/>
    <w:lvl w:ilvl="0">
      <w:start w:val="1"/>
      <w:numFmt w:val="bullet"/>
      <w:pStyle w:val="Enum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F2C6B00"/>
    <w:multiLevelType w:val="singleLevel"/>
    <w:tmpl w:val="E2243C58"/>
    <w:lvl w:ilvl="0">
      <w:start w:val="1"/>
      <w:numFmt w:val="bullet"/>
      <w:pStyle w:val="Bullet1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53083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CB1E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5D532E"/>
    <w:multiLevelType w:val="multilevel"/>
    <w:tmpl w:val="6DD8808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03916A1"/>
    <w:multiLevelType w:val="hybridMultilevel"/>
    <w:tmpl w:val="8124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506BD"/>
    <w:multiLevelType w:val="hybridMultilevel"/>
    <w:tmpl w:val="49244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20058"/>
    <w:multiLevelType w:val="hybridMultilevel"/>
    <w:tmpl w:val="980EB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9034946">
    <w:abstractNumId w:val="11"/>
  </w:num>
  <w:num w:numId="2" w16cid:durableId="830752019">
    <w:abstractNumId w:val="0"/>
  </w:num>
  <w:num w:numId="3" w16cid:durableId="701786350">
    <w:abstractNumId w:val="1"/>
  </w:num>
  <w:num w:numId="4" w16cid:durableId="1017270182">
    <w:abstractNumId w:val="10"/>
  </w:num>
  <w:num w:numId="5" w16cid:durableId="1284844777">
    <w:abstractNumId w:val="7"/>
  </w:num>
  <w:num w:numId="6" w16cid:durableId="329917803">
    <w:abstractNumId w:val="14"/>
  </w:num>
  <w:num w:numId="7" w16cid:durableId="1018577186">
    <w:abstractNumId w:val="3"/>
  </w:num>
  <w:num w:numId="8" w16cid:durableId="71048916">
    <w:abstractNumId w:val="6"/>
  </w:num>
  <w:num w:numId="9" w16cid:durableId="1784886548">
    <w:abstractNumId w:val="9"/>
  </w:num>
  <w:num w:numId="10" w16cid:durableId="1828782614">
    <w:abstractNumId w:val="5"/>
  </w:num>
  <w:num w:numId="11" w16cid:durableId="809323230">
    <w:abstractNumId w:val="12"/>
  </w:num>
  <w:num w:numId="12" w16cid:durableId="1582760933">
    <w:abstractNumId w:val="13"/>
  </w:num>
  <w:num w:numId="13" w16cid:durableId="643199895">
    <w:abstractNumId w:val="2"/>
  </w:num>
  <w:num w:numId="14" w16cid:durableId="774595924">
    <w:abstractNumId w:val="17"/>
  </w:num>
  <w:num w:numId="15" w16cid:durableId="169369966">
    <w:abstractNumId w:val="4"/>
  </w:num>
  <w:num w:numId="16" w16cid:durableId="1967154193">
    <w:abstractNumId w:val="14"/>
  </w:num>
  <w:num w:numId="17" w16cid:durableId="434522731">
    <w:abstractNumId w:val="14"/>
  </w:num>
  <w:num w:numId="18" w16cid:durableId="763036874">
    <w:abstractNumId w:val="16"/>
  </w:num>
  <w:num w:numId="19" w16cid:durableId="1529872432">
    <w:abstractNumId w:val="14"/>
  </w:num>
  <w:num w:numId="20" w16cid:durableId="1743869074">
    <w:abstractNumId w:val="14"/>
  </w:num>
  <w:num w:numId="21" w16cid:durableId="557934558">
    <w:abstractNumId w:val="14"/>
  </w:num>
  <w:num w:numId="22" w16cid:durableId="131294538">
    <w:abstractNumId w:val="14"/>
  </w:num>
  <w:num w:numId="23" w16cid:durableId="170069462">
    <w:abstractNumId w:val="14"/>
  </w:num>
  <w:num w:numId="24" w16cid:durableId="17779931">
    <w:abstractNumId w:val="8"/>
  </w:num>
  <w:num w:numId="25" w16cid:durableId="7587983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oNotTrackMoves/>
  <w:defaultTabStop w:val="720"/>
  <w:hyphenationZone w:val="357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721B"/>
    <w:rsid w:val="00000A94"/>
    <w:rsid w:val="00001DAE"/>
    <w:rsid w:val="000027B4"/>
    <w:rsid w:val="00011439"/>
    <w:rsid w:val="000115B0"/>
    <w:rsid w:val="00012BB9"/>
    <w:rsid w:val="00013977"/>
    <w:rsid w:val="00023DCF"/>
    <w:rsid w:val="00024117"/>
    <w:rsid w:val="000321FD"/>
    <w:rsid w:val="000400E7"/>
    <w:rsid w:val="00041320"/>
    <w:rsid w:val="00043EB2"/>
    <w:rsid w:val="00053591"/>
    <w:rsid w:val="00063AB4"/>
    <w:rsid w:val="000640E8"/>
    <w:rsid w:val="00065507"/>
    <w:rsid w:val="00066602"/>
    <w:rsid w:val="000764C1"/>
    <w:rsid w:val="000774C6"/>
    <w:rsid w:val="00091972"/>
    <w:rsid w:val="000977DA"/>
    <w:rsid w:val="000A022A"/>
    <w:rsid w:val="000A2FF3"/>
    <w:rsid w:val="000A35FA"/>
    <w:rsid w:val="000A6066"/>
    <w:rsid w:val="000B7F14"/>
    <w:rsid w:val="000C0FF2"/>
    <w:rsid w:val="000C4281"/>
    <w:rsid w:val="000C5E9F"/>
    <w:rsid w:val="000D0FC8"/>
    <w:rsid w:val="000D69A3"/>
    <w:rsid w:val="000E3048"/>
    <w:rsid w:val="000E4EA7"/>
    <w:rsid w:val="000E550E"/>
    <w:rsid w:val="000E6350"/>
    <w:rsid w:val="000E6727"/>
    <w:rsid w:val="000F1DDB"/>
    <w:rsid w:val="000F5730"/>
    <w:rsid w:val="000F5D14"/>
    <w:rsid w:val="000F6284"/>
    <w:rsid w:val="000F739A"/>
    <w:rsid w:val="00100B02"/>
    <w:rsid w:val="00103C5F"/>
    <w:rsid w:val="001041D7"/>
    <w:rsid w:val="00120DCB"/>
    <w:rsid w:val="0012190B"/>
    <w:rsid w:val="001222FE"/>
    <w:rsid w:val="001234F2"/>
    <w:rsid w:val="00124D46"/>
    <w:rsid w:val="0012581E"/>
    <w:rsid w:val="00126A07"/>
    <w:rsid w:val="0013074A"/>
    <w:rsid w:val="00134631"/>
    <w:rsid w:val="00135659"/>
    <w:rsid w:val="00135724"/>
    <w:rsid w:val="001445CC"/>
    <w:rsid w:val="0014655D"/>
    <w:rsid w:val="00147A6E"/>
    <w:rsid w:val="00150EBA"/>
    <w:rsid w:val="00154E2C"/>
    <w:rsid w:val="00155562"/>
    <w:rsid w:val="001562C1"/>
    <w:rsid w:val="001565F1"/>
    <w:rsid w:val="001611A6"/>
    <w:rsid w:val="00162560"/>
    <w:rsid w:val="001730C7"/>
    <w:rsid w:val="001826CF"/>
    <w:rsid w:val="00191403"/>
    <w:rsid w:val="001922F5"/>
    <w:rsid w:val="00195DC7"/>
    <w:rsid w:val="001A29D0"/>
    <w:rsid w:val="001A38A5"/>
    <w:rsid w:val="001A6788"/>
    <w:rsid w:val="001A6E22"/>
    <w:rsid w:val="001B144E"/>
    <w:rsid w:val="001B30A0"/>
    <w:rsid w:val="001C18FD"/>
    <w:rsid w:val="001C5876"/>
    <w:rsid w:val="001D08C6"/>
    <w:rsid w:val="001F072C"/>
    <w:rsid w:val="001F602C"/>
    <w:rsid w:val="001F70D8"/>
    <w:rsid w:val="0020038B"/>
    <w:rsid w:val="0020173A"/>
    <w:rsid w:val="0020243A"/>
    <w:rsid w:val="002031E5"/>
    <w:rsid w:val="00203CA7"/>
    <w:rsid w:val="00204B5B"/>
    <w:rsid w:val="0020534F"/>
    <w:rsid w:val="00205F46"/>
    <w:rsid w:val="00210A40"/>
    <w:rsid w:val="00220A89"/>
    <w:rsid w:val="00221F1C"/>
    <w:rsid w:val="00226414"/>
    <w:rsid w:val="0022687F"/>
    <w:rsid w:val="00234AF8"/>
    <w:rsid w:val="00241D3C"/>
    <w:rsid w:val="0024547E"/>
    <w:rsid w:val="00251997"/>
    <w:rsid w:val="0025377D"/>
    <w:rsid w:val="00253B71"/>
    <w:rsid w:val="00272B91"/>
    <w:rsid w:val="00272C64"/>
    <w:rsid w:val="00277C37"/>
    <w:rsid w:val="002812E7"/>
    <w:rsid w:val="00281F7D"/>
    <w:rsid w:val="00287BC1"/>
    <w:rsid w:val="002934DE"/>
    <w:rsid w:val="002954AA"/>
    <w:rsid w:val="002A28F0"/>
    <w:rsid w:val="002A58D1"/>
    <w:rsid w:val="002B7697"/>
    <w:rsid w:val="002C02A6"/>
    <w:rsid w:val="002C0623"/>
    <w:rsid w:val="002C0FFD"/>
    <w:rsid w:val="002C2399"/>
    <w:rsid w:val="002D6DD8"/>
    <w:rsid w:val="002D7929"/>
    <w:rsid w:val="002E2139"/>
    <w:rsid w:val="002E4861"/>
    <w:rsid w:val="002E6221"/>
    <w:rsid w:val="002F2D99"/>
    <w:rsid w:val="002F2F12"/>
    <w:rsid w:val="002F58BB"/>
    <w:rsid w:val="00302252"/>
    <w:rsid w:val="0031166B"/>
    <w:rsid w:val="00311C57"/>
    <w:rsid w:val="00312C16"/>
    <w:rsid w:val="003229AB"/>
    <w:rsid w:val="00323E85"/>
    <w:rsid w:val="00325AEB"/>
    <w:rsid w:val="00330BA8"/>
    <w:rsid w:val="0034028C"/>
    <w:rsid w:val="00341E29"/>
    <w:rsid w:val="003434A3"/>
    <w:rsid w:val="0035370E"/>
    <w:rsid w:val="003553D9"/>
    <w:rsid w:val="003568D4"/>
    <w:rsid w:val="0035790A"/>
    <w:rsid w:val="00373035"/>
    <w:rsid w:val="0037320B"/>
    <w:rsid w:val="00375C8B"/>
    <w:rsid w:val="00382B76"/>
    <w:rsid w:val="003921DA"/>
    <w:rsid w:val="003953F3"/>
    <w:rsid w:val="0039613E"/>
    <w:rsid w:val="003A240A"/>
    <w:rsid w:val="003B4101"/>
    <w:rsid w:val="003B61EB"/>
    <w:rsid w:val="003B65AE"/>
    <w:rsid w:val="003C41EE"/>
    <w:rsid w:val="003C63F7"/>
    <w:rsid w:val="003C7C4C"/>
    <w:rsid w:val="003D2548"/>
    <w:rsid w:val="003E4E81"/>
    <w:rsid w:val="003E6603"/>
    <w:rsid w:val="003F2512"/>
    <w:rsid w:val="00402BC3"/>
    <w:rsid w:val="00403D98"/>
    <w:rsid w:val="0041145F"/>
    <w:rsid w:val="00411540"/>
    <w:rsid w:val="00411569"/>
    <w:rsid w:val="004127B1"/>
    <w:rsid w:val="00414420"/>
    <w:rsid w:val="0042141F"/>
    <w:rsid w:val="004220B3"/>
    <w:rsid w:val="00440361"/>
    <w:rsid w:val="00440D77"/>
    <w:rsid w:val="00442385"/>
    <w:rsid w:val="00451702"/>
    <w:rsid w:val="004532D5"/>
    <w:rsid w:val="00456234"/>
    <w:rsid w:val="00461594"/>
    <w:rsid w:val="00462DCA"/>
    <w:rsid w:val="0047143F"/>
    <w:rsid w:val="0047158D"/>
    <w:rsid w:val="004841EA"/>
    <w:rsid w:val="00485F0B"/>
    <w:rsid w:val="0049019D"/>
    <w:rsid w:val="0049673F"/>
    <w:rsid w:val="004968F5"/>
    <w:rsid w:val="004971B5"/>
    <w:rsid w:val="004A32D5"/>
    <w:rsid w:val="004B3CF7"/>
    <w:rsid w:val="004B45DD"/>
    <w:rsid w:val="004C0D21"/>
    <w:rsid w:val="004C0D7E"/>
    <w:rsid w:val="004C1850"/>
    <w:rsid w:val="004C1C34"/>
    <w:rsid w:val="004C207E"/>
    <w:rsid w:val="004C2EEB"/>
    <w:rsid w:val="004C3EC3"/>
    <w:rsid w:val="004C6E06"/>
    <w:rsid w:val="004D0321"/>
    <w:rsid w:val="004D3DD6"/>
    <w:rsid w:val="004D5046"/>
    <w:rsid w:val="004D51DD"/>
    <w:rsid w:val="004D63E3"/>
    <w:rsid w:val="004E705E"/>
    <w:rsid w:val="004F1422"/>
    <w:rsid w:val="004F7286"/>
    <w:rsid w:val="00501AFE"/>
    <w:rsid w:val="00506F4D"/>
    <w:rsid w:val="005126BA"/>
    <w:rsid w:val="0051616C"/>
    <w:rsid w:val="005171C2"/>
    <w:rsid w:val="00522F5F"/>
    <w:rsid w:val="00531A15"/>
    <w:rsid w:val="00532534"/>
    <w:rsid w:val="005357B4"/>
    <w:rsid w:val="00542195"/>
    <w:rsid w:val="00543823"/>
    <w:rsid w:val="005447D3"/>
    <w:rsid w:val="00547CC5"/>
    <w:rsid w:val="00550C1D"/>
    <w:rsid w:val="005526C2"/>
    <w:rsid w:val="00557DD6"/>
    <w:rsid w:val="00564B2A"/>
    <w:rsid w:val="00573FD5"/>
    <w:rsid w:val="00586435"/>
    <w:rsid w:val="00590991"/>
    <w:rsid w:val="005924E1"/>
    <w:rsid w:val="00593933"/>
    <w:rsid w:val="00595253"/>
    <w:rsid w:val="005976F6"/>
    <w:rsid w:val="005A5229"/>
    <w:rsid w:val="005B74B0"/>
    <w:rsid w:val="005C5B6A"/>
    <w:rsid w:val="005C624B"/>
    <w:rsid w:val="005D153F"/>
    <w:rsid w:val="005D1F96"/>
    <w:rsid w:val="005D48F6"/>
    <w:rsid w:val="005E117B"/>
    <w:rsid w:val="005E1F2E"/>
    <w:rsid w:val="005E53DB"/>
    <w:rsid w:val="005E6FE3"/>
    <w:rsid w:val="005E7C7C"/>
    <w:rsid w:val="005F1664"/>
    <w:rsid w:val="005F3CD7"/>
    <w:rsid w:val="005F6EDE"/>
    <w:rsid w:val="0060088E"/>
    <w:rsid w:val="00602849"/>
    <w:rsid w:val="00602C02"/>
    <w:rsid w:val="006048A7"/>
    <w:rsid w:val="00604C69"/>
    <w:rsid w:val="006102A9"/>
    <w:rsid w:val="00621657"/>
    <w:rsid w:val="006265D7"/>
    <w:rsid w:val="00631812"/>
    <w:rsid w:val="006327E4"/>
    <w:rsid w:val="006345EA"/>
    <w:rsid w:val="00646511"/>
    <w:rsid w:val="00650D1A"/>
    <w:rsid w:val="0065233D"/>
    <w:rsid w:val="00652C08"/>
    <w:rsid w:val="0066025D"/>
    <w:rsid w:val="00660ADA"/>
    <w:rsid w:val="00662432"/>
    <w:rsid w:val="006652C1"/>
    <w:rsid w:val="00666DCF"/>
    <w:rsid w:val="0066725C"/>
    <w:rsid w:val="00670AFC"/>
    <w:rsid w:val="00670C36"/>
    <w:rsid w:val="00681621"/>
    <w:rsid w:val="00687F54"/>
    <w:rsid w:val="00690DDC"/>
    <w:rsid w:val="0069179A"/>
    <w:rsid w:val="00691BD2"/>
    <w:rsid w:val="00691FF6"/>
    <w:rsid w:val="00695417"/>
    <w:rsid w:val="0069564D"/>
    <w:rsid w:val="00695C15"/>
    <w:rsid w:val="00697088"/>
    <w:rsid w:val="00697AC4"/>
    <w:rsid w:val="006A05A6"/>
    <w:rsid w:val="006A60C3"/>
    <w:rsid w:val="006B04F8"/>
    <w:rsid w:val="006B06FF"/>
    <w:rsid w:val="006B4766"/>
    <w:rsid w:val="006C4CFF"/>
    <w:rsid w:val="006C5E95"/>
    <w:rsid w:val="006D15E0"/>
    <w:rsid w:val="006D6891"/>
    <w:rsid w:val="006D6FF5"/>
    <w:rsid w:val="006E07D2"/>
    <w:rsid w:val="006E1393"/>
    <w:rsid w:val="006E7C4F"/>
    <w:rsid w:val="006F4478"/>
    <w:rsid w:val="00701A22"/>
    <w:rsid w:val="00705AE0"/>
    <w:rsid w:val="00714531"/>
    <w:rsid w:val="00714FD2"/>
    <w:rsid w:val="00716832"/>
    <w:rsid w:val="00721300"/>
    <w:rsid w:val="0072227B"/>
    <w:rsid w:val="00724D07"/>
    <w:rsid w:val="00727A09"/>
    <w:rsid w:val="00730135"/>
    <w:rsid w:val="007323CF"/>
    <w:rsid w:val="0073488C"/>
    <w:rsid w:val="007418AF"/>
    <w:rsid w:val="0074577E"/>
    <w:rsid w:val="00750C25"/>
    <w:rsid w:val="007544DF"/>
    <w:rsid w:val="00760FFF"/>
    <w:rsid w:val="007700AC"/>
    <w:rsid w:val="007705D5"/>
    <w:rsid w:val="00776B40"/>
    <w:rsid w:val="00781C9E"/>
    <w:rsid w:val="007838CF"/>
    <w:rsid w:val="007973C4"/>
    <w:rsid w:val="007A2C06"/>
    <w:rsid w:val="007A40E5"/>
    <w:rsid w:val="007A7EE5"/>
    <w:rsid w:val="007C20CC"/>
    <w:rsid w:val="007E3A24"/>
    <w:rsid w:val="007F37BE"/>
    <w:rsid w:val="007F4D7F"/>
    <w:rsid w:val="007F4E64"/>
    <w:rsid w:val="0080584A"/>
    <w:rsid w:val="00811795"/>
    <w:rsid w:val="00811D75"/>
    <w:rsid w:val="0081280E"/>
    <w:rsid w:val="008217EF"/>
    <w:rsid w:val="00823D2F"/>
    <w:rsid w:val="00826793"/>
    <w:rsid w:val="00832F0D"/>
    <w:rsid w:val="008332F3"/>
    <w:rsid w:val="00834AF2"/>
    <w:rsid w:val="008401D3"/>
    <w:rsid w:val="00840DD8"/>
    <w:rsid w:val="00847969"/>
    <w:rsid w:val="0085029B"/>
    <w:rsid w:val="00853103"/>
    <w:rsid w:val="00855581"/>
    <w:rsid w:val="00855974"/>
    <w:rsid w:val="00856227"/>
    <w:rsid w:val="008603F9"/>
    <w:rsid w:val="00861814"/>
    <w:rsid w:val="00870DF2"/>
    <w:rsid w:val="008813C6"/>
    <w:rsid w:val="00882C84"/>
    <w:rsid w:val="00883DDC"/>
    <w:rsid w:val="00887E58"/>
    <w:rsid w:val="008920C4"/>
    <w:rsid w:val="0089353B"/>
    <w:rsid w:val="008A3BC2"/>
    <w:rsid w:val="008B0DE9"/>
    <w:rsid w:val="008C0E63"/>
    <w:rsid w:val="008C4443"/>
    <w:rsid w:val="008C4E25"/>
    <w:rsid w:val="008D37A4"/>
    <w:rsid w:val="008D3BCB"/>
    <w:rsid w:val="008D3EDB"/>
    <w:rsid w:val="008D61EE"/>
    <w:rsid w:val="008D7A14"/>
    <w:rsid w:val="008E45CC"/>
    <w:rsid w:val="008E7B77"/>
    <w:rsid w:val="00903B84"/>
    <w:rsid w:val="00906A64"/>
    <w:rsid w:val="00907193"/>
    <w:rsid w:val="00915599"/>
    <w:rsid w:val="009228AE"/>
    <w:rsid w:val="00926892"/>
    <w:rsid w:val="00926B25"/>
    <w:rsid w:val="009321A8"/>
    <w:rsid w:val="0094055D"/>
    <w:rsid w:val="00941D96"/>
    <w:rsid w:val="00944559"/>
    <w:rsid w:val="00954D85"/>
    <w:rsid w:val="009672B5"/>
    <w:rsid w:val="00967563"/>
    <w:rsid w:val="00972C08"/>
    <w:rsid w:val="00972F9A"/>
    <w:rsid w:val="00974847"/>
    <w:rsid w:val="009773DD"/>
    <w:rsid w:val="00981668"/>
    <w:rsid w:val="00982D6E"/>
    <w:rsid w:val="00986811"/>
    <w:rsid w:val="009925BD"/>
    <w:rsid w:val="009948D0"/>
    <w:rsid w:val="009A767C"/>
    <w:rsid w:val="009B0CF4"/>
    <w:rsid w:val="009B3940"/>
    <w:rsid w:val="009B455B"/>
    <w:rsid w:val="009B4700"/>
    <w:rsid w:val="009C34B5"/>
    <w:rsid w:val="009D469D"/>
    <w:rsid w:val="009D5C02"/>
    <w:rsid w:val="009D72CB"/>
    <w:rsid w:val="009E22EB"/>
    <w:rsid w:val="009E31F4"/>
    <w:rsid w:val="009E56FA"/>
    <w:rsid w:val="009E6A0D"/>
    <w:rsid w:val="009F19B6"/>
    <w:rsid w:val="009F2FCC"/>
    <w:rsid w:val="009F5B35"/>
    <w:rsid w:val="00A04723"/>
    <w:rsid w:val="00A1134D"/>
    <w:rsid w:val="00A14F74"/>
    <w:rsid w:val="00A20A45"/>
    <w:rsid w:val="00A237D4"/>
    <w:rsid w:val="00A26C50"/>
    <w:rsid w:val="00A34B4F"/>
    <w:rsid w:val="00A3708D"/>
    <w:rsid w:val="00A45008"/>
    <w:rsid w:val="00A50863"/>
    <w:rsid w:val="00A50E6A"/>
    <w:rsid w:val="00A53D82"/>
    <w:rsid w:val="00A5712B"/>
    <w:rsid w:val="00A6687C"/>
    <w:rsid w:val="00A727C1"/>
    <w:rsid w:val="00A77325"/>
    <w:rsid w:val="00A77BD9"/>
    <w:rsid w:val="00A817E1"/>
    <w:rsid w:val="00A86E7D"/>
    <w:rsid w:val="00A94390"/>
    <w:rsid w:val="00AA1630"/>
    <w:rsid w:val="00AA4D36"/>
    <w:rsid w:val="00AA6ED6"/>
    <w:rsid w:val="00AA7CC8"/>
    <w:rsid w:val="00AB1295"/>
    <w:rsid w:val="00AD04E4"/>
    <w:rsid w:val="00AD1AC4"/>
    <w:rsid w:val="00AD30F6"/>
    <w:rsid w:val="00AD34C7"/>
    <w:rsid w:val="00AD46EC"/>
    <w:rsid w:val="00AD478B"/>
    <w:rsid w:val="00AD5117"/>
    <w:rsid w:val="00AD6FFD"/>
    <w:rsid w:val="00AD7075"/>
    <w:rsid w:val="00AE6264"/>
    <w:rsid w:val="00AF626E"/>
    <w:rsid w:val="00AF631B"/>
    <w:rsid w:val="00AF6D5D"/>
    <w:rsid w:val="00B026BE"/>
    <w:rsid w:val="00B10348"/>
    <w:rsid w:val="00B17AF7"/>
    <w:rsid w:val="00B219C6"/>
    <w:rsid w:val="00B32820"/>
    <w:rsid w:val="00B36243"/>
    <w:rsid w:val="00B43EF0"/>
    <w:rsid w:val="00B465AE"/>
    <w:rsid w:val="00B5042D"/>
    <w:rsid w:val="00B520B7"/>
    <w:rsid w:val="00B53018"/>
    <w:rsid w:val="00B56CE0"/>
    <w:rsid w:val="00B604A7"/>
    <w:rsid w:val="00B63187"/>
    <w:rsid w:val="00B72982"/>
    <w:rsid w:val="00B7331F"/>
    <w:rsid w:val="00B759C1"/>
    <w:rsid w:val="00B846B1"/>
    <w:rsid w:val="00B84FCC"/>
    <w:rsid w:val="00B87F2C"/>
    <w:rsid w:val="00B90FA1"/>
    <w:rsid w:val="00B92F10"/>
    <w:rsid w:val="00B97956"/>
    <w:rsid w:val="00BA282D"/>
    <w:rsid w:val="00BA6094"/>
    <w:rsid w:val="00BB036E"/>
    <w:rsid w:val="00BC7A16"/>
    <w:rsid w:val="00BD32B9"/>
    <w:rsid w:val="00BD50FA"/>
    <w:rsid w:val="00BD68F2"/>
    <w:rsid w:val="00BD7B64"/>
    <w:rsid w:val="00BF08DB"/>
    <w:rsid w:val="00BF25D8"/>
    <w:rsid w:val="00BF3D54"/>
    <w:rsid w:val="00BF4C3A"/>
    <w:rsid w:val="00C00EFA"/>
    <w:rsid w:val="00C04A83"/>
    <w:rsid w:val="00C05FF1"/>
    <w:rsid w:val="00C13782"/>
    <w:rsid w:val="00C147B9"/>
    <w:rsid w:val="00C15A5B"/>
    <w:rsid w:val="00C1779F"/>
    <w:rsid w:val="00C17D9F"/>
    <w:rsid w:val="00C21649"/>
    <w:rsid w:val="00C30998"/>
    <w:rsid w:val="00C417D2"/>
    <w:rsid w:val="00C43743"/>
    <w:rsid w:val="00C45A0C"/>
    <w:rsid w:val="00C55416"/>
    <w:rsid w:val="00C60A66"/>
    <w:rsid w:val="00C722FE"/>
    <w:rsid w:val="00C75C2F"/>
    <w:rsid w:val="00C81E39"/>
    <w:rsid w:val="00C829CE"/>
    <w:rsid w:val="00C9004C"/>
    <w:rsid w:val="00C918F8"/>
    <w:rsid w:val="00C956C5"/>
    <w:rsid w:val="00CA355C"/>
    <w:rsid w:val="00CA56C3"/>
    <w:rsid w:val="00CB0917"/>
    <w:rsid w:val="00CB705A"/>
    <w:rsid w:val="00CD14B4"/>
    <w:rsid w:val="00CD4DDC"/>
    <w:rsid w:val="00CD57D7"/>
    <w:rsid w:val="00CE26C2"/>
    <w:rsid w:val="00CF4972"/>
    <w:rsid w:val="00CF6A7A"/>
    <w:rsid w:val="00CF6E7B"/>
    <w:rsid w:val="00D01E8F"/>
    <w:rsid w:val="00D02400"/>
    <w:rsid w:val="00D11787"/>
    <w:rsid w:val="00D15806"/>
    <w:rsid w:val="00D1648E"/>
    <w:rsid w:val="00D1721B"/>
    <w:rsid w:val="00D219A3"/>
    <w:rsid w:val="00D23DDF"/>
    <w:rsid w:val="00D23E22"/>
    <w:rsid w:val="00D3037B"/>
    <w:rsid w:val="00D30636"/>
    <w:rsid w:val="00D4022A"/>
    <w:rsid w:val="00D40DDE"/>
    <w:rsid w:val="00D40F51"/>
    <w:rsid w:val="00D42DA6"/>
    <w:rsid w:val="00D540ED"/>
    <w:rsid w:val="00D5580C"/>
    <w:rsid w:val="00D562D4"/>
    <w:rsid w:val="00D57F55"/>
    <w:rsid w:val="00D60667"/>
    <w:rsid w:val="00D6148A"/>
    <w:rsid w:val="00D617A3"/>
    <w:rsid w:val="00D630EE"/>
    <w:rsid w:val="00D63502"/>
    <w:rsid w:val="00D661FD"/>
    <w:rsid w:val="00D741E2"/>
    <w:rsid w:val="00D75066"/>
    <w:rsid w:val="00D80276"/>
    <w:rsid w:val="00D81B70"/>
    <w:rsid w:val="00DA14AF"/>
    <w:rsid w:val="00DA52C1"/>
    <w:rsid w:val="00DB1EB5"/>
    <w:rsid w:val="00DB30A1"/>
    <w:rsid w:val="00DB4CF7"/>
    <w:rsid w:val="00DC0995"/>
    <w:rsid w:val="00DC7CDA"/>
    <w:rsid w:val="00DD0444"/>
    <w:rsid w:val="00DD4313"/>
    <w:rsid w:val="00DD5E13"/>
    <w:rsid w:val="00DE4264"/>
    <w:rsid w:val="00DE5063"/>
    <w:rsid w:val="00DF34A9"/>
    <w:rsid w:val="00DF3789"/>
    <w:rsid w:val="00DF391D"/>
    <w:rsid w:val="00DF3DCB"/>
    <w:rsid w:val="00DF6F0F"/>
    <w:rsid w:val="00E00629"/>
    <w:rsid w:val="00E02A65"/>
    <w:rsid w:val="00E04B13"/>
    <w:rsid w:val="00E10256"/>
    <w:rsid w:val="00E233E8"/>
    <w:rsid w:val="00E24F19"/>
    <w:rsid w:val="00E279DB"/>
    <w:rsid w:val="00E35701"/>
    <w:rsid w:val="00E36268"/>
    <w:rsid w:val="00E36538"/>
    <w:rsid w:val="00E53623"/>
    <w:rsid w:val="00E55CE9"/>
    <w:rsid w:val="00E60680"/>
    <w:rsid w:val="00E64EC3"/>
    <w:rsid w:val="00E67761"/>
    <w:rsid w:val="00E8007E"/>
    <w:rsid w:val="00E8423A"/>
    <w:rsid w:val="00E93944"/>
    <w:rsid w:val="00EB11A9"/>
    <w:rsid w:val="00EB21B4"/>
    <w:rsid w:val="00EB6909"/>
    <w:rsid w:val="00EC17B7"/>
    <w:rsid w:val="00EC48E6"/>
    <w:rsid w:val="00EC50E8"/>
    <w:rsid w:val="00EC5FA3"/>
    <w:rsid w:val="00EC6BC3"/>
    <w:rsid w:val="00EC7098"/>
    <w:rsid w:val="00ED5E4D"/>
    <w:rsid w:val="00EF2776"/>
    <w:rsid w:val="00EF51B1"/>
    <w:rsid w:val="00EF5205"/>
    <w:rsid w:val="00EF55E7"/>
    <w:rsid w:val="00F01902"/>
    <w:rsid w:val="00F06017"/>
    <w:rsid w:val="00F12B21"/>
    <w:rsid w:val="00F13AC7"/>
    <w:rsid w:val="00F15ADD"/>
    <w:rsid w:val="00F250E6"/>
    <w:rsid w:val="00F30858"/>
    <w:rsid w:val="00F31114"/>
    <w:rsid w:val="00F31C6F"/>
    <w:rsid w:val="00F420DE"/>
    <w:rsid w:val="00F45BE0"/>
    <w:rsid w:val="00F50A0C"/>
    <w:rsid w:val="00F56771"/>
    <w:rsid w:val="00F621DC"/>
    <w:rsid w:val="00F63B1D"/>
    <w:rsid w:val="00F70704"/>
    <w:rsid w:val="00F709D6"/>
    <w:rsid w:val="00F77886"/>
    <w:rsid w:val="00F87982"/>
    <w:rsid w:val="00F93E82"/>
    <w:rsid w:val="00F9441C"/>
    <w:rsid w:val="00FA5BB0"/>
    <w:rsid w:val="00FC0A4E"/>
    <w:rsid w:val="00FC1F44"/>
    <w:rsid w:val="00FC27B1"/>
    <w:rsid w:val="00FC4952"/>
    <w:rsid w:val="00FC4D23"/>
    <w:rsid w:val="00FD00F0"/>
    <w:rsid w:val="00FE1620"/>
    <w:rsid w:val="00FE472C"/>
    <w:rsid w:val="00FF018F"/>
    <w:rsid w:val="00FF40FF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63AA38FD"/>
  <w15:chartTrackingRefBased/>
  <w15:docId w15:val="{E06D4DAA-2E95-498B-B375-5208AA8C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8C"/>
    <w:rPr>
      <w:rFonts w:ascii="Arial" w:hAnsi="Arial"/>
      <w:sz w:val="22"/>
      <w:szCs w:val="24"/>
      <w:lang w:val="en-GB" w:bidi="ar-SA"/>
    </w:rPr>
  </w:style>
  <w:style w:type="paragraph" w:styleId="Heading1">
    <w:name w:val="heading 1"/>
    <w:basedOn w:val="Normal"/>
    <w:next w:val="BodyText"/>
    <w:rsid w:val="00BF08DB"/>
    <w:pPr>
      <w:pageBreakBefore/>
      <w:numPr>
        <w:numId w:val="6"/>
      </w:numPr>
      <w:pBdr>
        <w:bottom w:val="single" w:sz="4" w:space="1" w:color="auto"/>
      </w:pBdr>
      <w:spacing w:before="240" w:after="360"/>
      <w:jc w:val="both"/>
      <w:outlineLvl w:val="0"/>
    </w:pPr>
    <w:rPr>
      <w:b/>
      <w:caps/>
      <w:sz w:val="28"/>
      <w:szCs w:val="22"/>
      <w:lang w:eastAsia="fr-FR"/>
    </w:rPr>
  </w:style>
  <w:style w:type="paragraph" w:styleId="Heading2">
    <w:name w:val="heading 2"/>
    <w:basedOn w:val="Normal"/>
    <w:next w:val="BodyText"/>
    <w:semiHidden/>
    <w:rsid w:val="002F2D99"/>
    <w:pPr>
      <w:keepNext/>
      <w:numPr>
        <w:ilvl w:val="1"/>
        <w:numId w:val="6"/>
      </w:numPr>
      <w:spacing w:before="120" w:after="240"/>
      <w:jc w:val="both"/>
      <w:outlineLvl w:val="1"/>
    </w:pPr>
    <w:rPr>
      <w:rFonts w:cs="Arial"/>
      <w:b/>
      <w:bCs/>
      <w:caps/>
    </w:rPr>
  </w:style>
  <w:style w:type="paragraph" w:styleId="Heading3">
    <w:name w:val="heading 3"/>
    <w:basedOn w:val="Heading2"/>
    <w:next w:val="BodyText"/>
    <w:link w:val="Heading3Char"/>
    <w:semiHidden/>
    <w:rsid w:val="00B63187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Normal"/>
    <w:next w:val="BodyText"/>
    <w:semiHidden/>
    <w:pPr>
      <w:numPr>
        <w:ilvl w:val="3"/>
        <w:numId w:val="6"/>
      </w:numPr>
      <w:outlineLvl w:val="3"/>
    </w:pPr>
    <w:rPr>
      <w:rFonts w:cs="Arial"/>
      <w:b/>
      <w:bCs/>
      <w:i/>
      <w:iCs/>
      <w:sz w:val="24"/>
    </w:rPr>
  </w:style>
  <w:style w:type="paragraph" w:styleId="Heading5">
    <w:name w:val="heading 5"/>
    <w:basedOn w:val="Heading4"/>
    <w:next w:val="BodyText"/>
    <w:semiHidden/>
    <w:rsid w:val="008920C4"/>
    <w:pPr>
      <w:numPr>
        <w:ilvl w:val="0"/>
        <w:numId w:val="0"/>
      </w:numPr>
      <w:tabs>
        <w:tab w:val="num" w:pos="1440"/>
      </w:tabs>
      <w:ind w:left="1008" w:hanging="1008"/>
      <w:outlineLvl w:val="4"/>
    </w:pPr>
    <w:rPr>
      <w:lang w:val="en-US"/>
    </w:rPr>
  </w:style>
  <w:style w:type="paragraph" w:styleId="Heading6">
    <w:name w:val="heading 6"/>
    <w:basedOn w:val="Heading5"/>
    <w:next w:val="Normal"/>
    <w:qFormat/>
    <w:rsid w:val="0073488C"/>
    <w:pPr>
      <w:spacing w:before="240" w:after="240"/>
      <w:outlineLvl w:val="5"/>
    </w:pPr>
    <w:rPr>
      <w:rFonts w:cs="Times New Roman"/>
      <w:b w:val="0"/>
      <w:bCs w:val="0"/>
      <w:sz w:val="22"/>
      <w:szCs w:val="22"/>
      <w:lang w:val="en-GB" w:eastAsia="fr-FR"/>
    </w:rPr>
  </w:style>
  <w:style w:type="paragraph" w:styleId="Heading7">
    <w:name w:val="heading 7"/>
    <w:basedOn w:val="Heading6"/>
    <w:next w:val="Normal"/>
    <w:qFormat/>
    <w:rsid w:val="0073488C"/>
    <w:pPr>
      <w:outlineLvl w:val="6"/>
    </w:pPr>
  </w:style>
  <w:style w:type="paragraph" w:styleId="Heading8">
    <w:name w:val="heading 8"/>
    <w:basedOn w:val="Heading7"/>
    <w:next w:val="Normal"/>
    <w:qFormat/>
    <w:rsid w:val="0073488C"/>
    <w:pPr>
      <w:outlineLvl w:val="7"/>
    </w:pPr>
  </w:style>
  <w:style w:type="paragraph" w:styleId="Heading9">
    <w:name w:val="heading 9"/>
    <w:basedOn w:val="Heading8"/>
    <w:next w:val="Normal"/>
    <w:qFormat/>
    <w:rsid w:val="0073488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qFormat/>
    <w:rsid w:val="0073488C"/>
    <w:pPr>
      <w:spacing w:after="120"/>
      <w:jc w:val="both"/>
    </w:pPr>
    <w:rPr>
      <w:szCs w:val="22"/>
      <w:lang w:eastAsia="fr-FR"/>
    </w:rPr>
  </w:style>
  <w:style w:type="character" w:customStyle="1" w:styleId="BodyTextChar">
    <w:name w:val="Body Text Char"/>
    <w:link w:val="BodyText"/>
    <w:semiHidden/>
    <w:rsid w:val="0073488C"/>
    <w:rPr>
      <w:rFonts w:ascii="Arial" w:hAnsi="Arial"/>
      <w:sz w:val="22"/>
      <w:szCs w:val="22"/>
      <w:lang w:val="en-GB" w:eastAsia="fr-FR"/>
    </w:rPr>
  </w:style>
  <w:style w:type="character" w:customStyle="1" w:styleId="Heading3Char">
    <w:name w:val="Heading 3 Char"/>
    <w:link w:val="Heading3"/>
    <w:rsid w:val="00B97956"/>
    <w:rPr>
      <w:rFonts w:ascii="Arial" w:hAnsi="Arial" w:cs="Arial"/>
      <w:b/>
      <w:bCs/>
      <w:sz w:val="22"/>
      <w:szCs w:val="24"/>
    </w:rPr>
  </w:style>
  <w:style w:type="paragraph" w:customStyle="1" w:styleId="Enum1">
    <w:name w:val="Enum 1"/>
    <w:basedOn w:val="Normal"/>
    <w:rsid w:val="0073488C"/>
    <w:pPr>
      <w:numPr>
        <w:numId w:val="4"/>
      </w:numPr>
      <w:spacing w:before="120"/>
      <w:jc w:val="both"/>
    </w:pPr>
    <w:rPr>
      <w:sz w:val="24"/>
      <w:lang w:eastAsia="fr-FR"/>
    </w:rPr>
  </w:style>
  <w:style w:type="paragraph" w:styleId="TOC1">
    <w:name w:val="toc 1"/>
    <w:basedOn w:val="Normal"/>
    <w:next w:val="Normal"/>
    <w:uiPriority w:val="39"/>
    <w:rsid w:val="0073488C"/>
    <w:pPr>
      <w:tabs>
        <w:tab w:val="left" w:pos="440"/>
        <w:tab w:val="right" w:leader="dot" w:pos="9966"/>
      </w:tabs>
      <w:spacing w:before="120" w:after="120"/>
    </w:pPr>
    <w:rPr>
      <w:b/>
      <w:bCs/>
      <w:caps/>
      <w:noProof/>
      <w:szCs w:val="22"/>
      <w:lang w:eastAsia="fr-FR"/>
    </w:rPr>
  </w:style>
  <w:style w:type="paragraph" w:styleId="TOC2">
    <w:name w:val="toc 2"/>
    <w:basedOn w:val="Normal"/>
    <w:next w:val="Normal"/>
    <w:uiPriority w:val="39"/>
    <w:rsid w:val="0073488C"/>
    <w:pPr>
      <w:tabs>
        <w:tab w:val="left" w:pos="851"/>
        <w:tab w:val="right" w:leader="dot" w:pos="9966"/>
      </w:tabs>
      <w:ind w:left="220"/>
    </w:pPr>
    <w:rPr>
      <w:smallCaps/>
      <w:noProof/>
      <w:szCs w:val="22"/>
      <w:lang w:eastAsia="fr-FR"/>
    </w:rPr>
  </w:style>
  <w:style w:type="paragraph" w:styleId="TOC3">
    <w:name w:val="toc 3"/>
    <w:basedOn w:val="Normal"/>
    <w:next w:val="Normal"/>
    <w:uiPriority w:val="39"/>
    <w:rsid w:val="0073488C"/>
    <w:pPr>
      <w:tabs>
        <w:tab w:val="left" w:pos="1418"/>
        <w:tab w:val="right" w:leader="dot" w:pos="9966"/>
      </w:tabs>
      <w:spacing w:before="40"/>
      <w:ind w:left="442"/>
    </w:pPr>
    <w:rPr>
      <w:i/>
      <w:iCs/>
      <w:noProof/>
      <w:szCs w:val="22"/>
      <w:lang w:eastAsia="fr-FR"/>
    </w:rPr>
  </w:style>
  <w:style w:type="paragraph" w:styleId="TOC4">
    <w:name w:val="toc 4"/>
    <w:basedOn w:val="Normal"/>
    <w:next w:val="Normal"/>
    <w:semiHidden/>
    <w:rsid w:val="0073488C"/>
    <w:pPr>
      <w:tabs>
        <w:tab w:val="left" w:pos="1985"/>
        <w:tab w:val="right" w:leader="dot" w:pos="9966"/>
      </w:tabs>
      <w:spacing w:before="40"/>
      <w:ind w:left="658"/>
    </w:pPr>
    <w:rPr>
      <w:noProof/>
      <w:szCs w:val="22"/>
      <w:lang w:eastAsia="fr-FR"/>
    </w:rPr>
  </w:style>
  <w:style w:type="paragraph" w:styleId="TOC5">
    <w:name w:val="toc 5"/>
    <w:basedOn w:val="Normal"/>
    <w:next w:val="Normal"/>
    <w:semiHidden/>
    <w:rsid w:val="0073488C"/>
    <w:pPr>
      <w:tabs>
        <w:tab w:val="left" w:pos="2552"/>
        <w:tab w:val="right" w:leader="dot" w:pos="9966"/>
      </w:tabs>
      <w:spacing w:before="40"/>
      <w:ind w:left="879"/>
    </w:pPr>
    <w:rPr>
      <w:noProof/>
      <w:szCs w:val="22"/>
      <w:lang w:eastAsia="fr-FR"/>
    </w:rPr>
  </w:style>
  <w:style w:type="paragraph" w:styleId="TOC6">
    <w:name w:val="toc 6"/>
    <w:basedOn w:val="Normal"/>
    <w:next w:val="Normal"/>
    <w:semiHidden/>
    <w:rsid w:val="0073488C"/>
    <w:pPr>
      <w:ind w:left="1100"/>
    </w:pPr>
    <w:rPr>
      <w:sz w:val="18"/>
      <w:szCs w:val="18"/>
      <w:lang w:eastAsia="fr-FR"/>
    </w:rPr>
  </w:style>
  <w:style w:type="paragraph" w:styleId="TOC7">
    <w:name w:val="toc 7"/>
    <w:basedOn w:val="Normal"/>
    <w:next w:val="Normal"/>
    <w:semiHidden/>
    <w:rsid w:val="0073488C"/>
    <w:pPr>
      <w:ind w:left="1320"/>
    </w:pPr>
    <w:rPr>
      <w:sz w:val="18"/>
      <w:szCs w:val="18"/>
      <w:lang w:eastAsia="fr-FR"/>
    </w:rPr>
  </w:style>
  <w:style w:type="paragraph" w:styleId="TOC8">
    <w:name w:val="toc 8"/>
    <w:basedOn w:val="Normal"/>
    <w:next w:val="Normal"/>
    <w:semiHidden/>
    <w:rsid w:val="0073488C"/>
    <w:pPr>
      <w:ind w:left="1540"/>
    </w:pPr>
    <w:rPr>
      <w:sz w:val="18"/>
      <w:szCs w:val="18"/>
      <w:lang w:eastAsia="fr-FR"/>
    </w:rPr>
  </w:style>
  <w:style w:type="paragraph" w:styleId="TOC9">
    <w:name w:val="toc 9"/>
    <w:basedOn w:val="Normal"/>
    <w:next w:val="Normal"/>
    <w:semiHidden/>
    <w:rsid w:val="0073488C"/>
    <w:pPr>
      <w:ind w:left="1760"/>
    </w:pPr>
    <w:rPr>
      <w:sz w:val="18"/>
      <w:szCs w:val="18"/>
      <w:lang w:eastAsia="fr-FR"/>
    </w:rPr>
  </w:style>
  <w:style w:type="paragraph" w:styleId="Title">
    <w:name w:val="Title"/>
    <w:basedOn w:val="Normal"/>
    <w:qFormat/>
    <w:rsid w:val="0073488C"/>
    <w:pPr>
      <w:spacing w:before="240" w:after="60"/>
      <w:jc w:val="center"/>
    </w:pPr>
    <w:rPr>
      <w:b/>
      <w:bCs/>
      <w:kern w:val="28"/>
      <w:sz w:val="40"/>
      <w:szCs w:val="32"/>
      <w:lang w:eastAsia="fr-FR"/>
    </w:rPr>
  </w:style>
  <w:style w:type="paragraph" w:styleId="TOAHeading">
    <w:name w:val="toa heading"/>
    <w:basedOn w:val="Normal"/>
    <w:next w:val="Normal"/>
    <w:semiHidden/>
    <w:rsid w:val="0073488C"/>
    <w:pPr>
      <w:spacing w:before="120"/>
    </w:pPr>
    <w:rPr>
      <w:b/>
      <w:bCs/>
      <w:szCs w:val="22"/>
      <w:lang w:eastAsia="fr-FR"/>
    </w:rPr>
  </w:style>
  <w:style w:type="paragraph" w:styleId="MacroText">
    <w:name w:val="macro"/>
    <w:basedOn w:val="Normal"/>
    <w:semiHidden/>
    <w:rsid w:val="007348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szCs w:val="22"/>
      <w:lang w:eastAsia="fr-FR"/>
    </w:rPr>
  </w:style>
  <w:style w:type="paragraph" w:customStyle="1" w:styleId="Page">
    <w:name w:val="Page"/>
    <w:basedOn w:val="Normal"/>
    <w:next w:val="Normal"/>
    <w:rsid w:val="0073488C"/>
    <w:pPr>
      <w:pageBreakBefore/>
      <w:spacing w:after="240"/>
      <w:jc w:val="center"/>
    </w:pPr>
    <w:rPr>
      <w:b/>
      <w:bCs/>
      <w:sz w:val="32"/>
      <w:szCs w:val="32"/>
      <w:lang w:eastAsia="fr-FR"/>
    </w:rPr>
  </w:style>
  <w:style w:type="paragraph" w:customStyle="1" w:styleId="Annexes">
    <w:name w:val="Annexes"/>
    <w:basedOn w:val="Normal"/>
    <w:next w:val="Normal"/>
    <w:rsid w:val="0073488C"/>
    <w:pPr>
      <w:pageBreakBefore/>
      <w:spacing w:before="4800"/>
      <w:jc w:val="center"/>
    </w:pPr>
    <w:rPr>
      <w:b/>
      <w:bCs/>
      <w:szCs w:val="22"/>
      <w:lang w:eastAsia="fr-FR"/>
    </w:rPr>
  </w:style>
  <w:style w:type="paragraph" w:styleId="TableofFigures">
    <w:name w:val="table of figures"/>
    <w:basedOn w:val="Normal"/>
    <w:next w:val="Normal"/>
    <w:uiPriority w:val="99"/>
    <w:rsid w:val="0073488C"/>
    <w:pPr>
      <w:tabs>
        <w:tab w:val="right" w:leader="dot" w:pos="9923"/>
      </w:tabs>
      <w:spacing w:before="60"/>
      <w:ind w:left="442" w:hanging="442"/>
    </w:pPr>
    <w:rPr>
      <w:noProof/>
      <w:szCs w:val="22"/>
      <w:lang w:eastAsia="fr-FR"/>
    </w:rPr>
  </w:style>
  <w:style w:type="paragraph" w:styleId="Index1">
    <w:name w:val="index 1"/>
    <w:basedOn w:val="Normal"/>
    <w:next w:val="Normal"/>
    <w:semiHidden/>
    <w:rsid w:val="0073488C"/>
    <w:pPr>
      <w:tabs>
        <w:tab w:val="right" w:leader="dot" w:pos="4742"/>
      </w:tabs>
      <w:ind w:left="220" w:hanging="220"/>
    </w:pPr>
    <w:rPr>
      <w:szCs w:val="22"/>
      <w:lang w:eastAsia="fr-FR"/>
    </w:rPr>
  </w:style>
  <w:style w:type="paragraph" w:styleId="Caption">
    <w:name w:val="caption"/>
    <w:basedOn w:val="Normal"/>
    <w:next w:val="Normal"/>
    <w:qFormat/>
    <w:rsid w:val="0073488C"/>
    <w:pPr>
      <w:spacing w:before="120" w:after="240"/>
      <w:jc w:val="center"/>
    </w:pPr>
    <w:rPr>
      <w:b/>
      <w:bCs/>
      <w:i/>
      <w:iCs/>
      <w:szCs w:val="18"/>
      <w:lang w:eastAsia="fr-FR"/>
    </w:rPr>
  </w:style>
  <w:style w:type="paragraph" w:customStyle="1" w:styleId="ColumnCell">
    <w:name w:val="Column Cell"/>
    <w:basedOn w:val="Normal"/>
    <w:rsid w:val="0073488C"/>
    <w:pPr>
      <w:spacing w:before="60" w:after="60"/>
    </w:pPr>
    <w:rPr>
      <w:sz w:val="20"/>
      <w:szCs w:val="20"/>
      <w:lang w:eastAsia="fr-FR"/>
    </w:rPr>
  </w:style>
  <w:style w:type="paragraph" w:customStyle="1" w:styleId="ColumnTitle">
    <w:name w:val="Column Title"/>
    <w:basedOn w:val="Normal"/>
    <w:rsid w:val="0073488C"/>
    <w:pPr>
      <w:shd w:val="pct15" w:color="auto" w:fill="FFFFFF"/>
    </w:pPr>
    <w:rPr>
      <w:b/>
      <w:bCs/>
      <w:szCs w:val="22"/>
      <w:lang w:eastAsia="fr-FR"/>
    </w:rPr>
  </w:style>
  <w:style w:type="paragraph" w:customStyle="1" w:styleId="OLEObject">
    <w:name w:val="OLE Object"/>
    <w:basedOn w:val="Normal"/>
    <w:rsid w:val="0073488C"/>
    <w:pPr>
      <w:keepNext/>
      <w:spacing w:before="120"/>
      <w:jc w:val="center"/>
    </w:pPr>
    <w:rPr>
      <w:sz w:val="20"/>
      <w:szCs w:val="20"/>
      <w:lang w:eastAsia="fr-FR"/>
    </w:rPr>
  </w:style>
  <w:style w:type="paragraph" w:customStyle="1" w:styleId="Requirementstyle">
    <w:name w:val="Requirement style"/>
    <w:basedOn w:val="Normal"/>
    <w:next w:val="Normal"/>
    <w:rsid w:val="0073488C"/>
    <w:pPr>
      <w:keepNext/>
      <w:spacing w:before="120" w:after="60"/>
      <w:ind w:left="567"/>
    </w:pPr>
    <w:rPr>
      <w:b/>
      <w:bCs/>
      <w:szCs w:val="22"/>
      <w:lang w:eastAsia="fr-FR"/>
    </w:rPr>
  </w:style>
  <w:style w:type="paragraph" w:customStyle="1" w:styleId="Table">
    <w:name w:val="Table"/>
    <w:basedOn w:val="Caption"/>
    <w:next w:val="Normal"/>
    <w:rsid w:val="0073488C"/>
    <w:pPr>
      <w:tabs>
        <w:tab w:val="right" w:leader="dot" w:pos="10195"/>
      </w:tabs>
    </w:pPr>
    <w:rPr>
      <w:sz w:val="24"/>
      <w:szCs w:val="24"/>
    </w:rPr>
  </w:style>
  <w:style w:type="paragraph" w:customStyle="1" w:styleId="Definitionstyle">
    <w:name w:val="Definition style"/>
    <w:basedOn w:val="Normal"/>
    <w:next w:val="Normal"/>
    <w:rsid w:val="0073488C"/>
    <w:pPr>
      <w:keepNext/>
      <w:spacing w:before="120" w:after="60"/>
      <w:ind w:left="-567"/>
    </w:pPr>
    <w:rPr>
      <w:b/>
      <w:bCs/>
      <w:szCs w:val="22"/>
      <w:lang w:eastAsia="fr-FR"/>
    </w:rPr>
  </w:style>
  <w:style w:type="paragraph" w:customStyle="1" w:styleId="Figure">
    <w:name w:val="Figure"/>
    <w:basedOn w:val="Caption"/>
    <w:rsid w:val="0073488C"/>
    <w:rPr>
      <w:i w:val="0"/>
      <w:iCs w:val="0"/>
    </w:rPr>
  </w:style>
  <w:style w:type="paragraph" w:styleId="ListBullet">
    <w:name w:val="List Bullet"/>
    <w:basedOn w:val="Normal"/>
    <w:semiHidden/>
    <w:rsid w:val="0073488C"/>
    <w:pPr>
      <w:jc w:val="both"/>
    </w:pPr>
    <w:rPr>
      <w:kern w:val="28"/>
      <w:szCs w:val="22"/>
      <w:lang w:eastAsia="fr-FR"/>
    </w:rPr>
  </w:style>
  <w:style w:type="paragraph" w:styleId="ListBullet2">
    <w:name w:val="List Bullet 2"/>
    <w:basedOn w:val="Normal"/>
    <w:semiHidden/>
    <w:rsid w:val="0073488C"/>
    <w:rPr>
      <w:szCs w:val="22"/>
      <w:lang w:eastAsia="fr-FR"/>
    </w:rPr>
  </w:style>
  <w:style w:type="paragraph" w:styleId="Header">
    <w:name w:val="header"/>
    <w:basedOn w:val="Normal"/>
    <w:semiHidden/>
    <w:rsid w:val="0073488C"/>
    <w:pPr>
      <w:tabs>
        <w:tab w:val="center" w:pos="4536"/>
        <w:tab w:val="right" w:pos="9072"/>
      </w:tabs>
      <w:spacing w:after="60"/>
    </w:pPr>
    <w:rPr>
      <w:szCs w:val="22"/>
      <w:lang w:eastAsia="fr-FR"/>
    </w:rPr>
  </w:style>
  <w:style w:type="paragraph" w:styleId="Footer">
    <w:name w:val="footer"/>
    <w:aliases w:val="pie de página"/>
    <w:basedOn w:val="Normal"/>
    <w:semiHidden/>
    <w:rsid w:val="0073488C"/>
    <w:pPr>
      <w:tabs>
        <w:tab w:val="center" w:pos="4536"/>
        <w:tab w:val="right" w:pos="9072"/>
      </w:tabs>
    </w:pPr>
    <w:rPr>
      <w:szCs w:val="22"/>
      <w:lang w:eastAsia="fr-FR"/>
    </w:rPr>
  </w:style>
  <w:style w:type="paragraph" w:customStyle="1" w:styleId="Header1">
    <w:name w:val="Header1"/>
    <w:rsid w:val="0073488C"/>
    <w:pPr>
      <w:tabs>
        <w:tab w:val="left" w:pos="851"/>
        <w:tab w:val="left" w:pos="1985"/>
        <w:tab w:val="right" w:pos="4820"/>
      </w:tabs>
      <w:spacing w:before="120"/>
    </w:pPr>
    <w:rPr>
      <w:rFonts w:ascii="FuturaA Bk BT" w:hAnsi="FuturaA Bk BT"/>
      <w:noProof/>
      <w:sz w:val="22"/>
      <w:szCs w:val="22"/>
      <w:lang w:val="fr-FR" w:eastAsia="fr-FR" w:bidi="ar-SA"/>
    </w:rPr>
  </w:style>
  <w:style w:type="paragraph" w:customStyle="1" w:styleId="Bullet1N">
    <w:name w:val="Bullet1_N"/>
    <w:basedOn w:val="Normal"/>
    <w:rsid w:val="0073488C"/>
    <w:pPr>
      <w:numPr>
        <w:numId w:val="1"/>
      </w:numPr>
      <w:jc w:val="both"/>
    </w:pPr>
    <w:rPr>
      <w:kern w:val="28"/>
      <w:szCs w:val="22"/>
      <w:lang w:eastAsia="fr-FR"/>
    </w:rPr>
  </w:style>
  <w:style w:type="paragraph" w:customStyle="1" w:styleId="Bullet2N">
    <w:name w:val="Bullet2_N"/>
    <w:basedOn w:val="Normal"/>
    <w:rsid w:val="0073488C"/>
    <w:pPr>
      <w:tabs>
        <w:tab w:val="num" w:pos="926"/>
      </w:tabs>
      <w:ind w:left="926" w:hanging="360"/>
    </w:pPr>
    <w:rPr>
      <w:szCs w:val="22"/>
      <w:lang w:eastAsia="fr-FR"/>
    </w:rPr>
  </w:style>
  <w:style w:type="paragraph" w:customStyle="1" w:styleId="Bullet1I">
    <w:name w:val="Bullet1_I"/>
    <w:basedOn w:val="Normal"/>
    <w:rsid w:val="0073488C"/>
    <w:pPr>
      <w:tabs>
        <w:tab w:val="num" w:pos="360"/>
      </w:tabs>
      <w:ind w:left="360" w:hanging="360"/>
      <w:jc w:val="both"/>
    </w:pPr>
    <w:rPr>
      <w:i/>
      <w:iCs/>
      <w:kern w:val="28"/>
      <w:szCs w:val="22"/>
      <w:lang w:eastAsia="fr-FR"/>
    </w:rPr>
  </w:style>
  <w:style w:type="paragraph" w:customStyle="1" w:styleId="Bullet3N">
    <w:name w:val="Bullet3_N"/>
    <w:basedOn w:val="Normal"/>
    <w:rsid w:val="0073488C"/>
    <w:pPr>
      <w:numPr>
        <w:numId w:val="3"/>
      </w:numPr>
    </w:pPr>
    <w:rPr>
      <w:szCs w:val="22"/>
      <w:lang w:eastAsia="fr-FR"/>
    </w:rPr>
  </w:style>
  <w:style w:type="paragraph" w:customStyle="1" w:styleId="Requirementstyleunderlined">
    <w:name w:val="Requirement style_underlined"/>
    <w:basedOn w:val="Requirementstyle"/>
    <w:rsid w:val="0073488C"/>
    <w:rPr>
      <w:sz w:val="24"/>
      <w:szCs w:val="24"/>
      <w:u w:val="single"/>
    </w:rPr>
  </w:style>
  <w:style w:type="paragraph" w:customStyle="1" w:styleId="Assumptionstyle">
    <w:name w:val="Assumption style"/>
    <w:basedOn w:val="Definitionstyle"/>
    <w:rsid w:val="0073488C"/>
  </w:style>
  <w:style w:type="paragraph" w:customStyle="1" w:styleId="Italics">
    <w:name w:val="Italics"/>
    <w:basedOn w:val="Normal"/>
    <w:rsid w:val="0073488C"/>
    <w:rPr>
      <w:i/>
      <w:iCs/>
      <w:szCs w:val="22"/>
      <w:lang w:eastAsia="fr-FR"/>
    </w:rPr>
  </w:style>
  <w:style w:type="paragraph" w:customStyle="1" w:styleId="Italic">
    <w:name w:val="Italic"/>
    <w:basedOn w:val="Italics"/>
    <w:rsid w:val="0073488C"/>
  </w:style>
  <w:style w:type="paragraph" w:customStyle="1" w:styleId="TOC">
    <w:name w:val="TOC"/>
    <w:basedOn w:val="Normal"/>
    <w:rsid w:val="0073488C"/>
    <w:pPr>
      <w:jc w:val="center"/>
    </w:pPr>
    <w:rPr>
      <w:b/>
      <w:bCs/>
      <w:szCs w:val="22"/>
      <w:lang w:eastAsia="fr-FR"/>
    </w:rPr>
  </w:style>
  <w:style w:type="paragraph" w:customStyle="1" w:styleId="EndofDocument">
    <w:name w:val="End of Document"/>
    <w:basedOn w:val="BlockText"/>
    <w:rsid w:val="0073488C"/>
    <w:pPr>
      <w:pageBreakBefore/>
      <w:spacing w:before="6320"/>
      <w:jc w:val="center"/>
    </w:pPr>
    <w:rPr>
      <w:b/>
      <w:bCs/>
      <w:caps/>
      <w:sz w:val="28"/>
      <w:szCs w:val="28"/>
    </w:rPr>
  </w:style>
  <w:style w:type="paragraph" w:styleId="BlockText">
    <w:name w:val="Block Text"/>
    <w:basedOn w:val="Normal"/>
    <w:semiHidden/>
    <w:rsid w:val="0073488C"/>
    <w:pPr>
      <w:spacing w:after="120"/>
      <w:ind w:left="1440" w:right="1440"/>
    </w:pPr>
    <w:rPr>
      <w:szCs w:val="22"/>
      <w:lang w:eastAsia="fr-FR"/>
    </w:rPr>
  </w:style>
  <w:style w:type="paragraph" w:customStyle="1" w:styleId="a">
    <w:name w:val="@"/>
    <w:basedOn w:val="Normal"/>
    <w:rsid w:val="0073488C"/>
    <w:pPr>
      <w:keepNext/>
      <w:widowControl w:val="0"/>
      <w:suppressAutoHyphens/>
      <w:jc w:val="both"/>
    </w:pPr>
    <w:rPr>
      <w:b/>
      <w:bCs/>
      <w:vanish/>
      <w:color w:val="0000FF"/>
      <w:sz w:val="20"/>
      <w:szCs w:val="20"/>
      <w:lang w:eastAsia="fr-FR"/>
    </w:rPr>
  </w:style>
  <w:style w:type="paragraph" w:styleId="DocumentMap">
    <w:name w:val="Document Map"/>
    <w:basedOn w:val="Normal"/>
    <w:semiHidden/>
    <w:rsid w:val="0073488C"/>
    <w:pPr>
      <w:numPr>
        <w:ilvl w:val="4"/>
        <w:numId w:val="5"/>
      </w:numPr>
      <w:shd w:val="clear" w:color="auto" w:fill="000080"/>
      <w:tabs>
        <w:tab w:val="clear" w:pos="1440"/>
      </w:tabs>
      <w:spacing w:after="120"/>
      <w:ind w:left="0" w:firstLine="0"/>
      <w:jc w:val="both"/>
    </w:pPr>
    <w:rPr>
      <w:rFonts w:ascii="Tahoma" w:hAnsi="Tahoma"/>
      <w:sz w:val="24"/>
      <w:lang w:eastAsia="fr-FR"/>
    </w:rPr>
  </w:style>
  <w:style w:type="paragraph" w:styleId="CommentText">
    <w:name w:val="annotation text"/>
    <w:basedOn w:val="Normal"/>
    <w:link w:val="CommentTextChar"/>
    <w:semiHidden/>
    <w:rsid w:val="0073488C"/>
    <w:rPr>
      <w:rFonts w:ascii="Times New Roman" w:hAnsi="Times New Roman"/>
      <w:sz w:val="20"/>
      <w:szCs w:val="20"/>
      <w:lang w:eastAsia="de-DE"/>
    </w:rPr>
  </w:style>
  <w:style w:type="character" w:customStyle="1" w:styleId="CommentTextChar">
    <w:name w:val="Comment Text Char"/>
    <w:link w:val="CommentText"/>
    <w:semiHidden/>
    <w:rsid w:val="0073488C"/>
    <w:rPr>
      <w:lang w:val="en-GB" w:eastAsia="de-DE"/>
    </w:rPr>
  </w:style>
  <w:style w:type="paragraph" w:styleId="ListBullet3">
    <w:name w:val="List Bullet 3"/>
    <w:basedOn w:val="Normal"/>
    <w:autoRedefine/>
    <w:semiHidden/>
    <w:rsid w:val="0073488C"/>
    <w:pPr>
      <w:numPr>
        <w:numId w:val="2"/>
      </w:numPr>
      <w:spacing w:after="120"/>
    </w:pPr>
    <w:rPr>
      <w:rFonts w:ascii="Times New Roman" w:hAnsi="Times New Roman"/>
      <w:sz w:val="24"/>
      <w:szCs w:val="20"/>
      <w:lang w:eastAsia="de-DE"/>
    </w:rPr>
  </w:style>
  <w:style w:type="character" w:styleId="CommentReference">
    <w:name w:val="annotation reference"/>
    <w:semiHidden/>
    <w:rsid w:val="0073488C"/>
    <w:rPr>
      <w:sz w:val="16"/>
      <w:szCs w:val="16"/>
    </w:rPr>
  </w:style>
  <w:style w:type="paragraph" w:styleId="BalloonText">
    <w:name w:val="Balloon Text"/>
    <w:basedOn w:val="Normal"/>
    <w:semiHidden/>
    <w:rsid w:val="0073488C"/>
    <w:rPr>
      <w:rFonts w:ascii="Tahoma" w:hAnsi="Tahoma" w:cs="Tahoma"/>
      <w:sz w:val="16"/>
      <w:szCs w:val="16"/>
    </w:rPr>
  </w:style>
  <w:style w:type="character" w:styleId="Hyperlink">
    <w:name w:val="Hyperlink"/>
    <w:semiHidden/>
    <w:rsid w:val="0073488C"/>
    <w:rPr>
      <w:color w:val="0000FF"/>
      <w:u w:val="single"/>
    </w:rPr>
  </w:style>
  <w:style w:type="paragraph" w:styleId="FootnoteText">
    <w:name w:val="footnote text"/>
    <w:basedOn w:val="Normal"/>
    <w:semiHidden/>
    <w:rsid w:val="0073488C"/>
    <w:rPr>
      <w:sz w:val="20"/>
      <w:szCs w:val="20"/>
    </w:rPr>
  </w:style>
  <w:style w:type="character" w:styleId="FootnoteReference">
    <w:name w:val="footnote reference"/>
    <w:semiHidden/>
    <w:rsid w:val="0073488C"/>
    <w:rPr>
      <w:vertAlign w:val="superscript"/>
    </w:rPr>
  </w:style>
  <w:style w:type="paragraph" w:styleId="EndnoteText">
    <w:name w:val="endnote text"/>
    <w:basedOn w:val="Normal"/>
    <w:semiHidden/>
    <w:rsid w:val="0073488C"/>
    <w:rPr>
      <w:sz w:val="20"/>
      <w:szCs w:val="20"/>
    </w:rPr>
  </w:style>
  <w:style w:type="character" w:styleId="EndnoteReference">
    <w:name w:val="endnote reference"/>
    <w:semiHidden/>
    <w:rsid w:val="0073488C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88C"/>
    <w:rPr>
      <w:rFonts w:ascii="Arial" w:hAnsi="Arial"/>
      <w:b/>
      <w:bCs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73488C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73488C"/>
    <w:rPr>
      <w:rFonts w:ascii="Arial" w:hAnsi="Arial"/>
      <w:sz w:val="22"/>
      <w:szCs w:val="24"/>
      <w:lang w:val="en-GB" w:bidi="ar-SA"/>
    </w:rPr>
  </w:style>
  <w:style w:type="paragraph" w:customStyle="1" w:styleId="REQText">
    <w:name w:val="REQ_Text"/>
    <w:basedOn w:val="BodyText"/>
    <w:rsid w:val="0073488C"/>
    <w:pPr>
      <w:spacing w:before="60" w:after="60"/>
      <w:ind w:left="284"/>
    </w:pPr>
  </w:style>
  <w:style w:type="paragraph" w:customStyle="1" w:styleId="REQNote">
    <w:name w:val="REQ_Note"/>
    <w:basedOn w:val="BodyText"/>
    <w:rsid w:val="0073488C"/>
    <w:rPr>
      <w:i/>
    </w:rPr>
  </w:style>
  <w:style w:type="paragraph" w:customStyle="1" w:styleId="REQTitle">
    <w:name w:val="REQ_Title"/>
    <w:basedOn w:val="BodyText"/>
    <w:next w:val="REQText"/>
    <w:rsid w:val="0073488C"/>
    <w:pPr>
      <w:spacing w:after="60"/>
    </w:pPr>
    <w:rPr>
      <w:b/>
      <w:bCs/>
    </w:rPr>
  </w:style>
  <w:style w:type="paragraph" w:customStyle="1" w:styleId="REQID">
    <w:name w:val="REQ_ID"/>
    <w:basedOn w:val="BodyText"/>
    <w:next w:val="REQTitle"/>
    <w:rsid w:val="0073488C"/>
    <w:pPr>
      <w:spacing w:before="240"/>
    </w:pPr>
    <w:rPr>
      <w:b/>
      <w:szCs w:val="24"/>
      <w:u w:val="single"/>
    </w:rPr>
  </w:style>
  <w:style w:type="paragraph" w:customStyle="1" w:styleId="REQRef">
    <w:name w:val="REQ_Ref"/>
    <w:basedOn w:val="BodyText"/>
    <w:next w:val="REQAlloc"/>
    <w:rsid w:val="0073488C"/>
    <w:pPr>
      <w:spacing w:before="60" w:after="0"/>
    </w:pPr>
    <w:rPr>
      <w:i/>
      <w:sz w:val="18"/>
    </w:rPr>
  </w:style>
  <w:style w:type="paragraph" w:customStyle="1" w:styleId="REQAlloc">
    <w:name w:val="REQ_Alloc"/>
    <w:basedOn w:val="REQRef"/>
    <w:next w:val="REQNote"/>
    <w:rsid w:val="0073488C"/>
    <w:pPr>
      <w:spacing w:before="0" w:after="60"/>
    </w:pPr>
    <w:rPr>
      <w:i w:val="0"/>
    </w:rPr>
  </w:style>
  <w:style w:type="paragraph" w:customStyle="1" w:styleId="REQEnd">
    <w:name w:val="REQ_End"/>
    <w:basedOn w:val="REQTitle"/>
    <w:next w:val="REQRef"/>
    <w:rsid w:val="0073488C"/>
    <w:pPr>
      <w:spacing w:after="0"/>
    </w:pPr>
  </w:style>
  <w:style w:type="paragraph" w:customStyle="1" w:styleId="Text">
    <w:name w:val="Text"/>
    <w:basedOn w:val="Normal"/>
    <w:rsid w:val="0073488C"/>
    <w:pPr>
      <w:tabs>
        <w:tab w:val="left" w:leader="dot" w:pos="8789"/>
      </w:tabs>
      <w:jc w:val="both"/>
    </w:pPr>
    <w:rPr>
      <w:lang w:val="de-DE"/>
    </w:rPr>
  </w:style>
  <w:style w:type="character" w:customStyle="1" w:styleId="apple-converted-space">
    <w:name w:val="apple-converted-space"/>
    <w:rsid w:val="0073488C"/>
  </w:style>
  <w:style w:type="table" w:styleId="TableGrid">
    <w:name w:val="Table Grid"/>
    <w:basedOn w:val="TableNormal"/>
    <w:uiPriority w:val="59"/>
    <w:rsid w:val="0073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2">
    <w:name w:val="Bullet_2"/>
    <w:basedOn w:val="Normal"/>
    <w:rsid w:val="0073488C"/>
    <w:pPr>
      <w:numPr>
        <w:numId w:val="7"/>
      </w:numPr>
    </w:pPr>
  </w:style>
  <w:style w:type="paragraph" w:customStyle="1" w:styleId="Bullet1">
    <w:name w:val="Bullet_1"/>
    <w:basedOn w:val="Normal"/>
    <w:rsid w:val="0073488C"/>
    <w:pPr>
      <w:tabs>
        <w:tab w:val="num" w:pos="1440"/>
      </w:tabs>
      <w:ind w:left="1440" w:hanging="360"/>
    </w:pPr>
  </w:style>
  <w:style w:type="paragraph" w:customStyle="1" w:styleId="Textindent1">
    <w:name w:val="Text_indent_1"/>
    <w:basedOn w:val="Text"/>
    <w:rsid w:val="0073488C"/>
    <w:pPr>
      <w:ind w:left="851"/>
      <w:jc w:val="left"/>
    </w:pPr>
  </w:style>
  <w:style w:type="paragraph" w:customStyle="1" w:styleId="TableHeader">
    <w:name w:val="Table_Header"/>
    <w:basedOn w:val="Text"/>
    <w:rsid w:val="0073488C"/>
    <w:pPr>
      <w:spacing w:before="60" w:after="60"/>
      <w:jc w:val="center"/>
    </w:pPr>
    <w:rPr>
      <w:b/>
    </w:rPr>
  </w:style>
  <w:style w:type="paragraph" w:customStyle="1" w:styleId="TableText">
    <w:name w:val="Table_Text"/>
    <w:basedOn w:val="Text"/>
    <w:rsid w:val="0073488C"/>
    <w:pPr>
      <w:spacing w:before="60"/>
    </w:pPr>
    <w:rPr>
      <w:rFonts w:ascii="Arial Narrow" w:hAnsi="Arial Narrow"/>
    </w:rPr>
  </w:style>
  <w:style w:type="character" w:styleId="PageNumber">
    <w:name w:val="page number"/>
    <w:semiHidden/>
    <w:rsid w:val="0073488C"/>
  </w:style>
  <w:style w:type="paragraph" w:customStyle="1" w:styleId="HeaderwoNum">
    <w:name w:val="Header_wo_Num"/>
    <w:basedOn w:val="Normal"/>
    <w:next w:val="Text"/>
    <w:rsid w:val="0073488C"/>
    <w:pPr>
      <w:pageBreakBefore/>
    </w:pPr>
    <w:rPr>
      <w:rFonts w:ascii="Futura Bk BT" w:hAnsi="Futura Bk BT"/>
      <w:b/>
      <w:color w:val="000080"/>
      <w:sz w:val="28"/>
    </w:rPr>
  </w:style>
  <w:style w:type="paragraph" w:customStyle="1" w:styleId="NoteComment">
    <w:name w:val="Note_Comment"/>
    <w:basedOn w:val="Text"/>
    <w:rsid w:val="0073488C"/>
    <w:rPr>
      <w:rFonts w:ascii="Times New Roman" w:hAnsi="Times New Roman"/>
      <w:i/>
      <w:lang w:val="en-GB"/>
    </w:rPr>
  </w:style>
  <w:style w:type="paragraph" w:customStyle="1" w:styleId="TableLabel">
    <w:name w:val="Table_Label"/>
    <w:basedOn w:val="Normal"/>
    <w:rsid w:val="0073488C"/>
    <w:rPr>
      <w:b/>
      <w:sz w:val="16"/>
      <w:lang w:val="en-US"/>
    </w:rPr>
  </w:style>
  <w:style w:type="character" w:styleId="FollowedHyperlink">
    <w:name w:val="FollowedHyperlink"/>
    <w:semiHidden/>
    <w:rsid w:val="0073488C"/>
    <w:rPr>
      <w:color w:val="800080"/>
      <w:u w:val="single"/>
    </w:rPr>
  </w:style>
  <w:style w:type="paragraph" w:customStyle="1" w:styleId="Normal1">
    <w:name w:val="Normal1"/>
    <w:basedOn w:val="Normal"/>
    <w:rsid w:val="0073488C"/>
    <w:pPr>
      <w:jc w:val="both"/>
    </w:pPr>
  </w:style>
  <w:style w:type="paragraph" w:customStyle="1" w:styleId="Sprechblasentext1">
    <w:name w:val="Sprechblasentext1"/>
    <w:basedOn w:val="Normal"/>
    <w:semiHidden/>
    <w:rsid w:val="00B219C6"/>
    <w:rPr>
      <w:rFonts w:ascii="Tahoma" w:hAnsi="Tahoma" w:cs="Tahoma"/>
      <w:sz w:val="16"/>
      <w:szCs w:val="16"/>
    </w:rPr>
  </w:style>
  <w:style w:type="paragraph" w:customStyle="1" w:styleId="Header10">
    <w:name w:val="Header1"/>
    <w:rsid w:val="0073488C"/>
    <w:pPr>
      <w:tabs>
        <w:tab w:val="left" w:pos="851"/>
        <w:tab w:val="left" w:pos="1985"/>
        <w:tab w:val="right" w:pos="4820"/>
      </w:tabs>
      <w:spacing w:before="120"/>
    </w:pPr>
    <w:rPr>
      <w:rFonts w:ascii="FuturaA Bk BT" w:hAnsi="FuturaA Bk BT"/>
      <w:noProof/>
      <w:sz w:val="22"/>
      <w:szCs w:val="22"/>
      <w:lang w:val="fr-FR" w:eastAsia="fr-FR" w:bidi="ar-SA"/>
    </w:rPr>
  </w:style>
  <w:style w:type="paragraph" w:customStyle="1" w:styleId="Titredocument">
    <w:name w:val="Titre document"/>
    <w:basedOn w:val="Normal"/>
    <w:rsid w:val="0073488C"/>
    <w:pPr>
      <w:framePr w:w="6112" w:h="2449" w:hRule="exact" w:hSpace="142" w:wrap="around" w:vAnchor="page" w:hAnchor="page" w:x="2921" w:y="3879" w:anchorLock="1"/>
      <w:jc w:val="center"/>
    </w:pPr>
    <w:rPr>
      <w:b/>
      <w:bCs/>
      <w:sz w:val="28"/>
      <w:szCs w:val="28"/>
      <w:lang w:eastAsia="fr-FR"/>
    </w:rPr>
  </w:style>
  <w:style w:type="character" w:customStyle="1" w:styleId="syntax">
    <w:name w:val="syntax"/>
    <w:rsid w:val="0073488C"/>
  </w:style>
  <w:style w:type="paragraph" w:customStyle="1" w:styleId="TPID">
    <w:name w:val="TP_ID"/>
    <w:basedOn w:val="TableText"/>
    <w:rsid w:val="0073488C"/>
    <w:pPr>
      <w:jc w:val="left"/>
    </w:pPr>
    <w:rPr>
      <w:color w:val="0000FF"/>
      <w:sz w:val="16"/>
      <w:lang w:val="en-GB"/>
    </w:rPr>
  </w:style>
  <w:style w:type="paragraph" w:customStyle="1" w:styleId="TPDateVersion">
    <w:name w:val="TP_DateVersion"/>
    <w:basedOn w:val="TableText"/>
    <w:rsid w:val="0073488C"/>
    <w:rPr>
      <w:color w:val="0000FF"/>
      <w:lang w:val="en-GB"/>
    </w:rPr>
  </w:style>
  <w:style w:type="paragraph" w:customStyle="1" w:styleId="TPTRAuthor">
    <w:name w:val="TPTR_Author"/>
    <w:basedOn w:val="TableText"/>
    <w:rsid w:val="0073488C"/>
    <w:rPr>
      <w:color w:val="0000FF"/>
      <w:lang w:val="en-GB"/>
    </w:rPr>
  </w:style>
  <w:style w:type="paragraph" w:customStyle="1" w:styleId="TRResult">
    <w:name w:val="TR_Result"/>
    <w:basedOn w:val="TableText"/>
    <w:rsid w:val="0073488C"/>
    <w:pPr>
      <w:jc w:val="center"/>
    </w:pPr>
    <w:rPr>
      <w:lang w:val="en-GB"/>
    </w:rPr>
  </w:style>
  <w:style w:type="paragraph" w:customStyle="1" w:styleId="TRConfigID">
    <w:name w:val="TR_ConfigID"/>
    <w:basedOn w:val="TableText"/>
    <w:rsid w:val="0073488C"/>
    <w:pPr>
      <w:jc w:val="center"/>
    </w:pPr>
    <w:rPr>
      <w:lang w:val="en-GB"/>
    </w:rPr>
  </w:style>
  <w:style w:type="paragraph" w:customStyle="1" w:styleId="TPIVVRef">
    <w:name w:val="TP_IVVRef"/>
    <w:basedOn w:val="TableText"/>
    <w:rsid w:val="0073488C"/>
    <w:rPr>
      <w:lang w:val="en-GB"/>
    </w:rPr>
  </w:style>
  <w:style w:type="paragraph" w:customStyle="1" w:styleId="TPTitle">
    <w:name w:val="TP_Title"/>
    <w:basedOn w:val="Normal"/>
    <w:rsid w:val="0073488C"/>
    <w:pPr>
      <w:autoSpaceDE w:val="0"/>
      <w:autoSpaceDN w:val="0"/>
      <w:adjustRightInd w:val="0"/>
    </w:pPr>
    <w:rPr>
      <w:color w:val="0000FF"/>
    </w:rPr>
  </w:style>
  <w:style w:type="paragraph" w:customStyle="1" w:styleId="Command">
    <w:name w:val="Command"/>
    <w:basedOn w:val="TableText"/>
    <w:next w:val="TableText"/>
    <w:rsid w:val="0073488C"/>
    <w:rPr>
      <w:rFonts w:ascii="Courier New" w:hAnsi="Courier New"/>
      <w:lang w:val="en-GB"/>
    </w:rPr>
  </w:style>
  <w:style w:type="character" w:customStyle="1" w:styleId="syntaxalphasyntaxalphareservedword">
    <w:name w:val="syntax_alpha syntax_alpha_reservedword"/>
    <w:rsid w:val="0073488C"/>
  </w:style>
  <w:style w:type="character" w:customStyle="1" w:styleId="syntaxquotesyntaxquotebacktick">
    <w:name w:val="syntax_quote syntax_quote_backtick"/>
    <w:rsid w:val="0073488C"/>
  </w:style>
  <w:style w:type="character" w:customStyle="1" w:styleId="syntaxalphasyntaxalphafunctionname">
    <w:name w:val="syntax_alpha syntax_alpha_functionname"/>
    <w:rsid w:val="0073488C"/>
  </w:style>
  <w:style w:type="character" w:customStyle="1" w:styleId="syntaxpunctsyntaxpunctbracketopenround">
    <w:name w:val="syntax_punct syntax_punct_bracket_open_round"/>
    <w:rsid w:val="0073488C"/>
  </w:style>
  <w:style w:type="character" w:customStyle="1" w:styleId="syntaxpunctsyntaxpunctqualifier">
    <w:name w:val="syntax_punct syntax_punct_qualifier"/>
    <w:rsid w:val="0073488C"/>
  </w:style>
  <w:style w:type="character" w:customStyle="1" w:styleId="syntaxpunctsyntaxpunctbracketcloseround">
    <w:name w:val="syntax_punct syntax_punct_bracket_close_round"/>
    <w:rsid w:val="0073488C"/>
  </w:style>
  <w:style w:type="character" w:customStyle="1" w:styleId="syntaxpunct">
    <w:name w:val="syntax_punct"/>
    <w:rsid w:val="0073488C"/>
  </w:style>
  <w:style w:type="character" w:customStyle="1" w:styleId="syntaxdigitsyntaxdigitinteger">
    <w:name w:val="syntax_digit syntax_digit_integer"/>
    <w:rsid w:val="0073488C"/>
  </w:style>
  <w:style w:type="character" w:styleId="Emphasis">
    <w:name w:val="Emphasis"/>
    <w:qFormat/>
    <w:rsid w:val="0073488C"/>
    <w:rPr>
      <w:i/>
      <w:iCs/>
    </w:rPr>
  </w:style>
  <w:style w:type="paragraph" w:customStyle="1" w:styleId="xl24">
    <w:name w:val="xl24"/>
    <w:basedOn w:val="Normal"/>
    <w:rsid w:val="0073488C"/>
    <w:pPr>
      <w:spacing w:before="100" w:beforeAutospacing="1" w:after="100" w:afterAutospacing="1"/>
    </w:pPr>
    <w:rPr>
      <w:rFonts w:eastAsia="Arial Unicode MS" w:cs="Arial"/>
      <w:b/>
      <w:bCs/>
      <w:sz w:val="24"/>
      <w:lang w:val="de-DE"/>
    </w:rPr>
  </w:style>
  <w:style w:type="paragraph" w:customStyle="1" w:styleId="xl25">
    <w:name w:val="xl25"/>
    <w:basedOn w:val="Normal"/>
    <w:rsid w:val="0073488C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color w:val="0000FF"/>
      <w:sz w:val="24"/>
      <w:u w:val="single"/>
      <w:lang w:val="de-DE"/>
    </w:rPr>
  </w:style>
  <w:style w:type="paragraph" w:styleId="HTMLPreformatted">
    <w:name w:val="HTML Preformatted"/>
    <w:basedOn w:val="Normal"/>
    <w:link w:val="HTMLPreformattedChar"/>
    <w:semiHidden/>
    <w:rsid w:val="00734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link w:val="HTMLPreformatted"/>
    <w:semiHidden/>
    <w:rsid w:val="0073488C"/>
    <w:rPr>
      <w:rFonts w:ascii="Arial Unicode MS" w:eastAsia="Arial Unicode MS" w:hAnsi="Arial Unicode MS" w:cs="Arial Unicode MS"/>
      <w:sz w:val="22"/>
      <w:szCs w:val="24"/>
      <w:lang w:val="en-GB"/>
    </w:rPr>
  </w:style>
  <w:style w:type="paragraph" w:customStyle="1" w:styleId="Sprechblasentext2">
    <w:name w:val="Sprechblasentext2"/>
    <w:basedOn w:val="Normal"/>
    <w:semiHidden/>
    <w:rsid w:val="0073488C"/>
    <w:rPr>
      <w:rFonts w:ascii="Tahoma" w:hAnsi="Tahoma" w:cs="Tahoma"/>
      <w:sz w:val="16"/>
      <w:szCs w:val="16"/>
    </w:rPr>
  </w:style>
  <w:style w:type="paragraph" w:customStyle="1" w:styleId="Header2">
    <w:name w:val="Header 2"/>
    <w:basedOn w:val="BodyText"/>
    <w:rsid w:val="00B97956"/>
    <w:rPr>
      <w:lang w:eastAsia="en-US"/>
    </w:rPr>
  </w:style>
  <w:style w:type="paragraph" w:customStyle="1" w:styleId="Corpsexigence">
    <w:name w:val="Corps exigence"/>
    <w:basedOn w:val="Normal"/>
    <w:link w:val="CorpsexigenceCar"/>
    <w:qFormat/>
    <w:rsid w:val="00593933"/>
    <w:pPr>
      <w:spacing w:before="40" w:after="40" w:line="276" w:lineRule="auto"/>
      <w:jc w:val="both"/>
    </w:pPr>
    <w:rPr>
      <w:rFonts w:eastAsia="Calibri" w:cs="Arial"/>
      <w:sz w:val="20"/>
      <w:szCs w:val="20"/>
      <w:lang w:val="fr-FR"/>
    </w:rPr>
  </w:style>
  <w:style w:type="character" w:customStyle="1" w:styleId="CorpsexigenceCar">
    <w:name w:val="Corps exigence Car"/>
    <w:link w:val="Corpsexigence"/>
    <w:rsid w:val="00593933"/>
    <w:rPr>
      <w:rFonts w:ascii="Arial" w:eastAsia="Calibri" w:hAnsi="Arial" w:cs="Arial"/>
      <w:lang w:eastAsia="en-US"/>
    </w:rPr>
  </w:style>
  <w:style w:type="character" w:styleId="UnresolvedMention">
    <w:name w:val="Unresolved Mention"/>
    <w:uiPriority w:val="99"/>
    <w:semiHidden/>
    <w:unhideWhenUsed/>
    <w:rsid w:val="00471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604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winir/SAE-24_Experimental_XTRA_Photo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winir/SAE-24_Experimental_XTRA_Photo/releas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20_Documents\15_TPR_TestProcedures\EXM-OM-TPR-TASD-0030_V01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2C27E-A7A3-4290-BA0F-E86ABD61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EXM-OM-TPR-TASD-0030_V01_Template.dot</Template>
  <TotalTime>4</TotalTime>
  <Pages>5</Pages>
  <Words>1183</Words>
  <Characters>6748</Characters>
  <Application>Microsoft Office Word</Application>
  <DocSecurity>0</DocSecurity>
  <Lines>56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Programmatic- and Technical Proposal for TGO Simulators (PFIS)</vt:lpstr>
      <vt:lpstr>Programmatic- and Technical Proposal for TGO Simulators (PFIS)</vt:lpstr>
      <vt:lpstr>Programmatic- and Technical Proposal for TGO Simulators (PFIS)</vt:lpstr>
    </vt:vector>
  </TitlesOfParts>
  <Company>Thales Alenia Space Deutschland GmbH</Company>
  <LinksUpToDate>false</LinksUpToDate>
  <CharactersWithSpaces>7916</CharactersWithSpaces>
  <SharedDoc>false</SharedDoc>
  <HLinks>
    <vt:vector size="12" baseType="variant">
      <vt:variant>
        <vt:i4>8192068</vt:i4>
      </vt:variant>
      <vt:variant>
        <vt:i4>3</vt:i4>
      </vt:variant>
      <vt:variant>
        <vt:i4>0</vt:i4>
      </vt:variant>
      <vt:variant>
        <vt:i4>5</vt:i4>
      </vt:variant>
      <vt:variant>
        <vt:lpwstr>https://github.com/Swinir/SAE-24_Experimental_XTRA_Photo/releases</vt:lpwstr>
      </vt:variant>
      <vt:variant>
        <vt:lpwstr/>
      </vt:variant>
      <vt:variant>
        <vt:i4>8192068</vt:i4>
      </vt:variant>
      <vt:variant>
        <vt:i4>0</vt:i4>
      </vt:variant>
      <vt:variant>
        <vt:i4>0</vt:i4>
      </vt:variant>
      <vt:variant>
        <vt:i4>5</vt:i4>
      </vt:variant>
      <vt:variant>
        <vt:lpwstr>https://github.com/Swinir/SAE-24_Experimental_XTRA_Photo/releases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Programmatic- and Technical Proposal for TGO Simulators (PFIS)</dc:title>
  <dc:subject/>
  <dc:creator>Narayanan, Kutty</dc:creator>
  <cp:keywords/>
  <cp:lastModifiedBy>Bruneau Jeanbaptiste</cp:lastModifiedBy>
  <cp:revision>3</cp:revision>
  <cp:lastPrinted>2013-01-31T16:03:00Z</cp:lastPrinted>
  <dcterms:created xsi:type="dcterms:W3CDTF">2022-06-07T14:06:00Z</dcterms:created>
  <dcterms:modified xsi:type="dcterms:W3CDTF">2022-06-07T14:10:00Z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EXOMARS</vt:lpwstr>
  </property>
  <property fmtid="{D5CDD505-2E9C-101B-9397-08002B2CF9AE}" pid="3" name="DocID">
    <vt:lpwstr>TGOSIM-TPR-F4-0001_20130305_1850</vt:lpwstr>
  </property>
  <property fmtid="{D5CDD505-2E9C-101B-9397-08002B2CF9AE}" pid="4" name="DocIssue">
    <vt:lpwstr>01</vt:lpwstr>
  </property>
  <property fmtid="{D5CDD505-2E9C-101B-9397-08002B2CF9AE}" pid="5" name="DocDate">
    <vt:lpwstr>05.03.2013</vt:lpwstr>
  </property>
  <property fmtid="{D5CDD505-2E9C-101B-9397-08002B2CF9AE}" pid="6" name="DocTitle">
    <vt:lpwstr>End to End Test scenario for MIL1553 Test Procedure</vt:lpwstr>
  </property>
  <property fmtid="{D5CDD505-2E9C-101B-9397-08002B2CF9AE}" pid="7" name="DocAuthor">
    <vt:lpwstr>K. Narayanan</vt:lpwstr>
  </property>
  <property fmtid="{D5CDD505-2E9C-101B-9397-08002B2CF9AE}" pid="8" name="DocTechResp">
    <vt:lpwstr>K. Narayanan</vt:lpwstr>
  </property>
  <property fmtid="{D5CDD505-2E9C-101B-9397-08002B2CF9AE}" pid="9" name="DocQA">
    <vt:lpwstr>M. Linzenmeier</vt:lpwstr>
  </property>
  <property fmtid="{D5CDD505-2E9C-101B-9397-08002B2CF9AE}" pid="10" name="DocPM">
    <vt:lpwstr>E. Gross</vt:lpwstr>
  </property>
  <property fmtid="{D5CDD505-2E9C-101B-9397-08002B2CF9AE}" pid="11" name="DocDRL">
    <vt:lpwstr>GSE-21</vt:lpwstr>
  </property>
</Properties>
</file>